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5F6406" w:rsidRPr="00B719D2" w14:paraId="10D6868D" w14:textId="77777777" w:rsidTr="00D973DC">
        <w:tc>
          <w:tcPr>
            <w:tcW w:w="8640" w:type="dxa"/>
          </w:tcPr>
          <w:p w14:paraId="06739BFF" w14:textId="77777777" w:rsidR="00B70BDF" w:rsidRDefault="002D6478" w:rsidP="002C480F">
            <w:pPr>
              <w:pStyle w:val="a7"/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伟东</w:t>
            </w:r>
            <w:r>
              <w:rPr>
                <w:lang w:eastAsia="zh-CN"/>
              </w:rPr>
              <w:t>教育云</w:t>
            </w:r>
          </w:p>
          <w:p w14:paraId="1B577583" w14:textId="77777777" w:rsidR="00B70BDF" w:rsidRDefault="00B70BDF" w:rsidP="002C480F">
            <w:pPr>
              <w:pStyle w:val="a7"/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Helion</w:t>
            </w:r>
            <w:r>
              <w:rPr>
                <w:lang w:eastAsia="zh-CN"/>
              </w:rPr>
              <w:t xml:space="preserve"> OpenStack</w:t>
            </w:r>
          </w:p>
          <w:p w14:paraId="1B4A6A23" w14:textId="4CC3E46C" w:rsidR="008420C8" w:rsidRPr="00DB5031" w:rsidRDefault="002D6478" w:rsidP="002C480F">
            <w:pPr>
              <w:pStyle w:val="a7"/>
              <w:spacing w:after="240"/>
              <w:rPr>
                <w:lang w:eastAsia="zh-CN"/>
              </w:rPr>
            </w:pPr>
            <w:r>
              <w:rPr>
                <w:lang w:eastAsia="zh-CN"/>
              </w:rPr>
              <w:t>平台</w:t>
            </w:r>
            <w:r w:rsidR="008C4884">
              <w:rPr>
                <w:lang w:eastAsia="zh-CN"/>
              </w:rPr>
              <w:t>测试报告</w:t>
            </w:r>
          </w:p>
        </w:tc>
      </w:tr>
      <w:tr w:rsidR="005F6406" w:rsidRPr="00B719D2" w14:paraId="30E35296" w14:textId="77777777" w:rsidTr="00D973DC">
        <w:tc>
          <w:tcPr>
            <w:tcW w:w="8640" w:type="dxa"/>
            <w:tcMar>
              <w:top w:w="432" w:type="dxa"/>
            </w:tcMar>
          </w:tcPr>
          <w:p w14:paraId="10F48DCA" w14:textId="77777777" w:rsidR="00AB2135" w:rsidRDefault="00AB2135" w:rsidP="002C480F">
            <w:pPr>
              <w:pStyle w:val="a8"/>
              <w:spacing w:after="240"/>
              <w:rPr>
                <w:lang w:eastAsia="zh-CN"/>
              </w:rPr>
            </w:pPr>
          </w:p>
          <w:p w14:paraId="10F04B90" w14:textId="77777777" w:rsidR="00AB2135" w:rsidRDefault="00AB2135" w:rsidP="002C480F">
            <w:pPr>
              <w:pStyle w:val="a8"/>
              <w:spacing w:after="240"/>
              <w:rPr>
                <w:lang w:eastAsia="zh-CN"/>
              </w:rPr>
            </w:pPr>
          </w:p>
          <w:p w14:paraId="6D8F8A3C" w14:textId="4E5BC4EC" w:rsidR="008420C8" w:rsidRPr="00B719D2" w:rsidRDefault="00DB5031" w:rsidP="002C480F">
            <w:pPr>
              <w:pStyle w:val="a8"/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  <w:r w:rsidR="008420C8" w:rsidRPr="005A175F">
              <w:rPr>
                <w:lang w:eastAsia="zh-CN"/>
              </w:rPr>
              <w:t xml:space="preserve"> </w:t>
            </w:r>
            <w:r w:rsidR="00655762">
              <w:rPr>
                <w:lang w:eastAsia="zh-CN"/>
              </w:rPr>
              <w:t>1.1</w:t>
            </w:r>
          </w:p>
          <w:p w14:paraId="36B6FF1B" w14:textId="77777777" w:rsidR="00DB5031" w:rsidRDefault="00DB5031" w:rsidP="002C480F">
            <w:pPr>
              <w:pStyle w:val="a8"/>
              <w:spacing w:after="240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TIME \@ "yyyy年M月"</w:instrText>
            </w:r>
            <w:r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435C7">
              <w:rPr>
                <w:noProof/>
                <w:lang w:eastAsia="zh-CN"/>
              </w:rPr>
              <w:t>2016年7月</w:t>
            </w:r>
            <w:r>
              <w:fldChar w:fldCharType="end"/>
            </w:r>
          </w:p>
          <w:p w14:paraId="25658A73" w14:textId="77777777" w:rsidR="00C93FB2" w:rsidRDefault="00C93FB2" w:rsidP="002C480F">
            <w:pPr>
              <w:pStyle w:val="a8"/>
              <w:spacing w:after="240"/>
              <w:rPr>
                <w:lang w:eastAsia="zh-CN"/>
              </w:rPr>
            </w:pPr>
          </w:p>
          <w:p w14:paraId="437D16DF" w14:textId="77777777" w:rsidR="00233079" w:rsidRPr="00233079" w:rsidRDefault="00442BA1" w:rsidP="002C480F">
            <w:pPr>
              <w:pStyle w:val="a8"/>
              <w:spacing w:after="240"/>
              <w:rPr>
                <w:color w:val="00B388" w:themeColor="background2"/>
                <w:lang w:eastAsia="zh-CN"/>
              </w:rPr>
            </w:pPr>
            <w:r>
              <w:rPr>
                <w:rStyle w:val="a5"/>
                <w:rFonts w:hint="eastAsia"/>
                <w:lang w:eastAsia="zh-CN"/>
              </w:rPr>
              <w:t>伟东</w:t>
            </w:r>
            <w:r>
              <w:rPr>
                <w:rStyle w:val="a5"/>
                <w:lang w:eastAsia="zh-CN"/>
              </w:rPr>
              <w:t>教育</w:t>
            </w:r>
            <w:r w:rsidR="003E2016">
              <w:rPr>
                <w:rStyle w:val="a5"/>
                <w:rFonts w:hint="eastAsia"/>
                <w:lang w:eastAsia="zh-CN"/>
              </w:rPr>
              <w:t>云</w:t>
            </w:r>
          </w:p>
        </w:tc>
      </w:tr>
    </w:tbl>
    <w:p w14:paraId="1BE41BB6" w14:textId="77777777" w:rsidR="006709D6" w:rsidRPr="00B719D2" w:rsidRDefault="006709D6" w:rsidP="002C480F">
      <w:pPr>
        <w:spacing w:after="240"/>
        <w:rPr>
          <w:lang w:eastAsia="zh-CN"/>
        </w:rPr>
      </w:pPr>
    </w:p>
    <w:p w14:paraId="1907D914" w14:textId="77777777" w:rsidR="00733240" w:rsidRPr="00B719D2" w:rsidRDefault="00733240" w:rsidP="002C480F">
      <w:pPr>
        <w:spacing w:after="240"/>
        <w:rPr>
          <w:lang w:eastAsia="zh-CN"/>
        </w:rPr>
        <w:sectPr w:rsidR="00733240" w:rsidRPr="00B719D2" w:rsidSect="00FF3444">
          <w:headerReference w:type="default" r:id="rId8"/>
          <w:footerReference w:type="default" r:id="rId9"/>
          <w:pgSz w:w="11909" w:h="16834" w:code="9"/>
          <w:pgMar w:top="4608" w:right="1627" w:bottom="1728" w:left="1627" w:header="1584" w:footer="1728" w:gutter="0"/>
          <w:cols w:space="720"/>
          <w:docGrid w:linePitch="360"/>
        </w:sectPr>
      </w:pPr>
    </w:p>
    <w:p w14:paraId="5D1FA470" w14:textId="77777777" w:rsidR="00442BA1" w:rsidRDefault="00442BA1" w:rsidP="002C480F">
      <w:pPr>
        <w:suppressAutoHyphens w:val="0"/>
        <w:spacing w:after="240" w:line="259" w:lineRule="auto"/>
        <w:rPr>
          <w:lang w:eastAsia="zh-CN"/>
        </w:rPr>
      </w:pPr>
    </w:p>
    <w:p w14:paraId="21F4442A" w14:textId="77777777" w:rsidR="00442BA1" w:rsidRDefault="00442BA1" w:rsidP="002C480F">
      <w:pPr>
        <w:pStyle w:val="HPTableTitle"/>
        <w:spacing w:after="240"/>
        <w:rPr>
          <w:lang w:eastAsia="zh-CN"/>
        </w:rPr>
      </w:pPr>
      <w:bookmarkStart w:id="0" w:name="hp_DistributionList"/>
      <w:r w:rsidRPr="006F0194">
        <w:rPr>
          <w:rFonts w:ascii="SimSun" w:eastAsia="SimSun" w:hAnsi="SimSun" w:cs="SimSun"/>
          <w:lang w:eastAsia="zh-CN"/>
        </w:rPr>
        <w:t>发布清单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1488"/>
        <w:gridCol w:w="4087"/>
      </w:tblGrid>
      <w:tr w:rsidR="00442BA1" w:rsidRPr="00E70362" w14:paraId="0D5E4113" w14:textId="77777777" w:rsidTr="00442BA1">
        <w:trPr>
          <w:tblHeader/>
        </w:trPr>
        <w:tc>
          <w:tcPr>
            <w:tcW w:w="4224" w:type="dxa"/>
          </w:tcPr>
          <w:p w14:paraId="32E7D32E" w14:textId="77777777" w:rsidR="00442BA1" w:rsidRPr="007A24DB" w:rsidRDefault="00442BA1" w:rsidP="002C480F">
            <w:pPr>
              <w:pStyle w:val="TableSmHeading"/>
              <w:spacing w:after="240" w:line="276" w:lineRule="auto"/>
              <w:rPr>
                <w:rFonts w:eastAsia="SimSun"/>
                <w:lang w:eastAsia="zh-CN"/>
              </w:rPr>
            </w:pPr>
            <w:r w:rsidRPr="007A24DB">
              <w:rPr>
                <w:rFonts w:ascii="Microsoft YaHei" w:eastAsia="Microsoft YaHei" w:hAnsi="Microsoft YaHei"/>
                <w:lang w:eastAsia="zh-CN"/>
              </w:rPr>
              <w:t>发布者</w:t>
            </w:r>
          </w:p>
        </w:tc>
        <w:tc>
          <w:tcPr>
            <w:tcW w:w="1488" w:type="dxa"/>
          </w:tcPr>
          <w:p w14:paraId="029D4FFA" w14:textId="77777777" w:rsidR="00442BA1" w:rsidRPr="00E70362" w:rsidRDefault="00442BA1" w:rsidP="002C480F">
            <w:pPr>
              <w:pStyle w:val="TableSmHeading"/>
              <w:spacing w:after="240" w:line="276" w:lineRule="auto"/>
              <w:jc w:val="center"/>
              <w:rPr>
                <w:lang w:eastAsia="zh-CN"/>
              </w:rPr>
            </w:pPr>
            <w:r w:rsidRPr="007A24DB">
              <w:rPr>
                <w:rFonts w:ascii="Microsoft YaHei" w:eastAsia="Microsoft YaHei" w:hAnsi="Microsoft YaHei"/>
                <w:lang w:eastAsia="zh-CN"/>
              </w:rPr>
              <w:t>发布日期</w:t>
            </w:r>
          </w:p>
        </w:tc>
        <w:tc>
          <w:tcPr>
            <w:tcW w:w="4087" w:type="dxa"/>
          </w:tcPr>
          <w:p w14:paraId="6811C923" w14:textId="77777777" w:rsidR="00442BA1" w:rsidRPr="00E70362" w:rsidRDefault="00442BA1" w:rsidP="002C480F">
            <w:pPr>
              <w:pStyle w:val="TableSmHeading"/>
              <w:spacing w:after="240"/>
              <w:rPr>
                <w:lang w:eastAsia="zh-CN"/>
              </w:rPr>
            </w:pPr>
            <w:r>
              <w:rPr>
                <w:lang w:eastAsia="zh-CN"/>
              </w:rPr>
              <w:t>电</w:t>
            </w:r>
            <w:r w:rsidRPr="007A24DB">
              <w:rPr>
                <w:rFonts w:ascii="Microsoft YaHei" w:eastAsia="Microsoft YaHei" w:hAnsi="Microsoft YaHei"/>
                <w:lang w:eastAsia="zh-CN"/>
              </w:rPr>
              <w:t>话/传真/电子邮件</w:t>
            </w:r>
          </w:p>
        </w:tc>
      </w:tr>
      <w:tr w:rsidR="00442BA1" w:rsidRPr="00E70362" w14:paraId="6B274485" w14:textId="77777777" w:rsidTr="00442BA1">
        <w:tc>
          <w:tcPr>
            <w:tcW w:w="4224" w:type="dxa"/>
          </w:tcPr>
          <w:p w14:paraId="73F33BF5" w14:textId="432D52C0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1488" w:type="dxa"/>
          </w:tcPr>
          <w:p w14:paraId="55501FD6" w14:textId="25D6F979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4087" w:type="dxa"/>
          </w:tcPr>
          <w:p w14:paraId="7DE23C11" w14:textId="084A4F75" w:rsidR="00B70BDF" w:rsidRPr="00E70362" w:rsidRDefault="00B70BDF" w:rsidP="002C480F">
            <w:pPr>
              <w:pStyle w:val="TableMedium"/>
              <w:spacing w:after="240"/>
              <w:rPr>
                <w:lang w:eastAsia="zh-CN"/>
              </w:rPr>
            </w:pPr>
          </w:p>
        </w:tc>
      </w:tr>
      <w:tr w:rsidR="00442BA1" w:rsidRPr="00E70362" w14:paraId="5D029666" w14:textId="77777777" w:rsidTr="00442BA1">
        <w:tc>
          <w:tcPr>
            <w:tcW w:w="4224" w:type="dxa"/>
          </w:tcPr>
          <w:p w14:paraId="5C7C9554" w14:textId="03CA2E4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1488" w:type="dxa"/>
          </w:tcPr>
          <w:p w14:paraId="3279B0D3" w14:textId="08B0DAE5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4087" w:type="dxa"/>
          </w:tcPr>
          <w:p w14:paraId="01816B6B" w14:textId="3CCC67A4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</w:tr>
    </w:tbl>
    <w:p w14:paraId="4750BF8A" w14:textId="77777777" w:rsidR="00442BA1" w:rsidRDefault="00442BA1" w:rsidP="002C480F">
      <w:pPr>
        <w:spacing w:after="240"/>
        <w:rPr>
          <w:sz w:val="4"/>
          <w:lang w:eastAsia="zh-CN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2874"/>
        <w:gridCol w:w="1488"/>
        <w:gridCol w:w="4098"/>
      </w:tblGrid>
      <w:tr w:rsidR="00442BA1" w:rsidRPr="00E70362" w14:paraId="29971B17" w14:textId="77777777" w:rsidTr="00442BA1">
        <w:trPr>
          <w:tblHeader/>
        </w:trPr>
        <w:tc>
          <w:tcPr>
            <w:tcW w:w="1350" w:type="dxa"/>
          </w:tcPr>
          <w:p w14:paraId="7FD0F96E" w14:textId="77777777" w:rsidR="00442BA1" w:rsidRPr="00E70362" w:rsidRDefault="00442BA1" w:rsidP="002C480F">
            <w:pPr>
              <w:pStyle w:val="TableSmHeading"/>
              <w:spacing w:after="240" w:line="276" w:lineRule="auto"/>
              <w:rPr>
                <w:lang w:eastAsia="zh-CN"/>
              </w:rPr>
            </w:pPr>
            <w:r w:rsidRPr="007A24DB">
              <w:rPr>
                <w:rFonts w:ascii="Microsoft YaHei" w:eastAsia="Microsoft YaHei" w:hAnsi="Microsoft YaHei"/>
                <w:lang w:eastAsia="zh-CN"/>
              </w:rPr>
              <w:t>接收者</w:t>
            </w:r>
          </w:p>
        </w:tc>
        <w:tc>
          <w:tcPr>
            <w:tcW w:w="2874" w:type="dxa"/>
          </w:tcPr>
          <w:p w14:paraId="0EFDEB2C" w14:textId="77777777" w:rsidR="00442BA1" w:rsidRPr="007A24DB" w:rsidRDefault="00442BA1" w:rsidP="002C480F">
            <w:pPr>
              <w:pStyle w:val="TableSmHeading"/>
              <w:spacing w:after="240" w:line="276" w:lineRule="auto"/>
              <w:jc w:val="center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/>
                <w:lang w:eastAsia="zh-CN"/>
              </w:rPr>
              <w:t>步骤</w:t>
            </w:r>
            <w:r w:rsidRPr="007A24DB">
              <w:rPr>
                <w:rFonts w:ascii="Microsoft YaHei" w:eastAsia="Microsoft YaHei" w:hAnsi="Microsoft YaHei"/>
                <w:lang w:eastAsia="zh-CN"/>
              </w:rPr>
              <w:t>*</w:t>
            </w:r>
          </w:p>
        </w:tc>
        <w:tc>
          <w:tcPr>
            <w:tcW w:w="1488" w:type="dxa"/>
          </w:tcPr>
          <w:p w14:paraId="3E33B45A" w14:textId="77777777" w:rsidR="00442BA1" w:rsidRPr="007A24DB" w:rsidRDefault="00442BA1" w:rsidP="002C480F">
            <w:pPr>
              <w:pStyle w:val="TableSmHeading"/>
              <w:spacing w:after="240" w:line="276" w:lineRule="auto"/>
              <w:jc w:val="center"/>
              <w:rPr>
                <w:rFonts w:ascii="Microsoft YaHei" w:eastAsia="Microsoft YaHei" w:hAnsi="Microsoft YaHei"/>
                <w:lang w:eastAsia="zh-CN"/>
              </w:rPr>
            </w:pPr>
            <w:r w:rsidRPr="007A24DB">
              <w:rPr>
                <w:rFonts w:ascii="Microsoft YaHei" w:eastAsia="Microsoft YaHei" w:hAnsi="Microsoft YaHei"/>
                <w:lang w:eastAsia="zh-CN"/>
              </w:rPr>
              <w:t>截止日期</w:t>
            </w:r>
          </w:p>
        </w:tc>
        <w:tc>
          <w:tcPr>
            <w:tcW w:w="4098" w:type="dxa"/>
          </w:tcPr>
          <w:p w14:paraId="609AB177" w14:textId="77777777" w:rsidR="00442BA1" w:rsidRPr="00E70362" w:rsidRDefault="00442BA1" w:rsidP="002C480F">
            <w:pPr>
              <w:pStyle w:val="TableSmHeading"/>
              <w:spacing w:after="240"/>
              <w:rPr>
                <w:lang w:eastAsia="zh-CN"/>
              </w:rPr>
            </w:pPr>
            <w:r>
              <w:rPr>
                <w:lang w:eastAsia="zh-CN"/>
              </w:rPr>
              <w:t>电</w:t>
            </w:r>
            <w:r w:rsidRPr="007A24DB">
              <w:rPr>
                <w:rFonts w:ascii="Microsoft YaHei" w:eastAsia="Microsoft YaHei" w:hAnsi="Microsoft YaHei"/>
                <w:lang w:eastAsia="zh-CN"/>
              </w:rPr>
              <w:t>话/传真/电子邮件</w:t>
            </w:r>
          </w:p>
        </w:tc>
      </w:tr>
      <w:tr w:rsidR="00442BA1" w:rsidRPr="00E70362" w14:paraId="3ADCBCF0" w14:textId="77777777" w:rsidTr="00442BA1">
        <w:tc>
          <w:tcPr>
            <w:tcW w:w="1350" w:type="dxa"/>
          </w:tcPr>
          <w:p w14:paraId="24F71AAC" w14:textId="0563CE4F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2874" w:type="dxa"/>
          </w:tcPr>
          <w:p w14:paraId="36C6FFBE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1488" w:type="dxa"/>
          </w:tcPr>
          <w:p w14:paraId="0B4DEBE7" w14:textId="7BBC6461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4098" w:type="dxa"/>
          </w:tcPr>
          <w:p w14:paraId="475FA228" w14:textId="7E5E1E46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</w:tr>
      <w:tr w:rsidR="00442BA1" w:rsidRPr="00E70362" w14:paraId="2A8FB4C3" w14:textId="77777777" w:rsidTr="00442BA1">
        <w:tc>
          <w:tcPr>
            <w:tcW w:w="1350" w:type="dxa"/>
          </w:tcPr>
          <w:p w14:paraId="414905F3" w14:textId="7BF6EE9D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2874" w:type="dxa"/>
          </w:tcPr>
          <w:p w14:paraId="29760F0D" w14:textId="1A52F7BE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1488" w:type="dxa"/>
          </w:tcPr>
          <w:p w14:paraId="312C1C0C" w14:textId="347C298E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4098" w:type="dxa"/>
          </w:tcPr>
          <w:p w14:paraId="043CC64A" w14:textId="60EE63EB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</w:tr>
      <w:tr w:rsidR="00442BA1" w:rsidRPr="00E70362" w14:paraId="6728A6AA" w14:textId="77777777" w:rsidTr="00442BA1">
        <w:tc>
          <w:tcPr>
            <w:tcW w:w="1350" w:type="dxa"/>
          </w:tcPr>
          <w:p w14:paraId="6616794D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2874" w:type="dxa"/>
          </w:tcPr>
          <w:p w14:paraId="07385E5C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1488" w:type="dxa"/>
          </w:tcPr>
          <w:p w14:paraId="1888ABAB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4098" w:type="dxa"/>
          </w:tcPr>
          <w:p w14:paraId="4E2E7418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</w:tr>
      <w:tr w:rsidR="00442BA1" w:rsidRPr="00E70362" w14:paraId="1E948C47" w14:textId="77777777" w:rsidTr="00442BA1">
        <w:tc>
          <w:tcPr>
            <w:tcW w:w="1350" w:type="dxa"/>
          </w:tcPr>
          <w:p w14:paraId="1D8EC1D2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2874" w:type="dxa"/>
          </w:tcPr>
          <w:p w14:paraId="08AE44A6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1488" w:type="dxa"/>
          </w:tcPr>
          <w:p w14:paraId="208C3FFD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4098" w:type="dxa"/>
          </w:tcPr>
          <w:p w14:paraId="3F7FA2C7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</w:tr>
    </w:tbl>
    <w:p w14:paraId="43D64D6B" w14:textId="77777777" w:rsidR="00442BA1" w:rsidRDefault="00442BA1" w:rsidP="002C480F">
      <w:pPr>
        <w:pStyle w:val="HPInternal"/>
        <w:spacing w:after="240"/>
        <w:rPr>
          <w:lang w:eastAsia="zh-CN"/>
        </w:rPr>
      </w:pPr>
      <w:r>
        <w:rPr>
          <w:lang w:eastAsia="zh-CN"/>
        </w:rPr>
        <w:t xml:space="preserve">* </w:t>
      </w:r>
      <w:r w:rsidRPr="007A24DB">
        <w:rPr>
          <w:rFonts w:ascii="SimSun" w:eastAsia="SimSun" w:hAnsi="SimSun" w:cs="SimSun"/>
          <w:i w:val="0"/>
          <w:lang w:eastAsia="zh-CN"/>
        </w:rPr>
        <w:t>步骤类型</w:t>
      </w:r>
      <w:r>
        <w:rPr>
          <w:rFonts w:ascii="SimSun" w:eastAsia="SimSun" w:hAnsi="SimSun" w:cs="SimSun"/>
          <w:i w:val="0"/>
          <w:lang w:eastAsia="zh-CN"/>
        </w:rPr>
        <w:t>：批准，审核，告知，归档，其它（请说明）</w:t>
      </w:r>
    </w:p>
    <w:bookmarkEnd w:id="0"/>
    <w:p w14:paraId="0F64E29B" w14:textId="77777777" w:rsidR="00442BA1" w:rsidRDefault="00442BA1" w:rsidP="002C480F">
      <w:pPr>
        <w:pStyle w:val="HPTableTitle"/>
        <w:spacing w:after="240"/>
      </w:pPr>
      <w:r w:rsidRPr="005815AC">
        <w:rPr>
          <w:rFonts w:ascii="SimSun" w:eastAsia="SimSun" w:hAnsi="SimSun" w:cs="SimSun" w:hint="eastAsia"/>
        </w:rPr>
        <w:t>文档修改记录</w:t>
      </w: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086"/>
        <w:gridCol w:w="984"/>
        <w:gridCol w:w="984"/>
        <w:gridCol w:w="4506"/>
      </w:tblGrid>
      <w:tr w:rsidR="00442BA1" w:rsidRPr="00E70362" w14:paraId="37A58243" w14:textId="77777777" w:rsidTr="00442BA1">
        <w:trPr>
          <w:tblHeader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C561AE4" w14:textId="77777777" w:rsidR="00442BA1" w:rsidRPr="003A1043" w:rsidRDefault="00442BA1" w:rsidP="002C480F">
            <w:pPr>
              <w:pStyle w:val="TableSmHeading"/>
              <w:spacing w:after="240" w:line="276" w:lineRule="auto"/>
              <w:ind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文档版本号</w:t>
            </w:r>
          </w:p>
        </w:tc>
        <w:tc>
          <w:tcPr>
            <w:tcW w:w="11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27AB6" w14:textId="77777777" w:rsidR="00442BA1" w:rsidRPr="003A1043" w:rsidRDefault="00442BA1" w:rsidP="002C480F">
            <w:pPr>
              <w:pStyle w:val="TableSmHeading"/>
              <w:spacing w:after="240" w:line="276" w:lineRule="auto"/>
              <w:ind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修改日期</w:t>
            </w:r>
          </w:p>
        </w:tc>
        <w:tc>
          <w:tcPr>
            <w:tcW w:w="108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A88CF" w14:textId="77777777" w:rsidR="00442BA1" w:rsidRPr="003A1043" w:rsidRDefault="00442BA1" w:rsidP="002C480F">
            <w:pPr>
              <w:pStyle w:val="TableSmHeading"/>
              <w:spacing w:after="240" w:line="276" w:lineRule="auto"/>
              <w:ind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起草人</w:t>
            </w:r>
          </w:p>
        </w:tc>
        <w:tc>
          <w:tcPr>
            <w:tcW w:w="98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F4E3C" w14:textId="77777777" w:rsidR="00442BA1" w:rsidRPr="003A1043" w:rsidRDefault="00442BA1" w:rsidP="002C480F">
            <w:pPr>
              <w:pStyle w:val="TableSmHeading"/>
              <w:spacing w:after="240" w:line="276" w:lineRule="auto"/>
              <w:ind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审核人</w:t>
            </w:r>
          </w:p>
        </w:tc>
        <w:tc>
          <w:tcPr>
            <w:tcW w:w="98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90FE4" w14:textId="77777777" w:rsidR="00442BA1" w:rsidRPr="003A1043" w:rsidRDefault="00442BA1" w:rsidP="002C480F">
            <w:pPr>
              <w:pStyle w:val="TableSmHeading"/>
              <w:spacing w:after="240" w:line="276" w:lineRule="auto"/>
              <w:ind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批准人</w:t>
            </w:r>
          </w:p>
        </w:tc>
        <w:tc>
          <w:tcPr>
            <w:tcW w:w="450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8336B3C" w14:textId="77777777" w:rsidR="00442BA1" w:rsidRPr="00E70362" w:rsidRDefault="00442BA1" w:rsidP="002C480F">
            <w:pPr>
              <w:pStyle w:val="TableSmHeading"/>
              <w:spacing w:after="240" w:line="276" w:lineRule="auto"/>
              <w:rPr>
                <w:lang w:eastAsia="zh-CN"/>
              </w:rPr>
            </w:pPr>
            <w:r w:rsidRPr="005815AC">
              <w:rPr>
                <w:rFonts w:ascii="Microsoft YaHei" w:eastAsia="Microsoft YaHei" w:hAnsi="Microsoft YaHei"/>
                <w:lang w:eastAsia="zh-CN"/>
              </w:rPr>
              <w:t>修改的段落</w:t>
            </w:r>
            <w:r>
              <w:rPr>
                <w:rFonts w:ascii="Microsoft YaHei" w:eastAsia="Microsoft YaHei" w:hAnsi="Microsoft YaHei"/>
                <w:lang w:eastAsia="zh-CN"/>
              </w:rPr>
              <w:t>及</w:t>
            </w:r>
            <w:r w:rsidRPr="005815AC">
              <w:rPr>
                <w:rFonts w:ascii="Microsoft YaHei" w:eastAsia="Microsoft YaHei" w:hAnsi="Microsoft YaHei"/>
                <w:lang w:eastAsia="zh-CN"/>
              </w:rPr>
              <w:t>内容概述</w:t>
            </w:r>
          </w:p>
        </w:tc>
      </w:tr>
      <w:tr w:rsidR="00442BA1" w:rsidRPr="00E70362" w14:paraId="06974C88" w14:textId="77777777" w:rsidTr="00B70BDF">
        <w:trPr>
          <w:cantSplit/>
          <w:trHeight w:val="1134"/>
        </w:trPr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63831749" w14:textId="5BDBC9C9" w:rsidR="00442BA1" w:rsidRPr="00C06D18" w:rsidRDefault="00442BA1" w:rsidP="002C480F">
            <w:pPr>
              <w:pStyle w:val="TableMedium"/>
              <w:spacing w:after="240"/>
              <w:rPr>
                <w:rFonts w:eastAsia="SimSun"/>
                <w:lang w:eastAsia="zh-C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12848" w14:textId="2D316AD2" w:rsidR="00442BA1" w:rsidRPr="00C06D18" w:rsidRDefault="00442BA1" w:rsidP="007D15C1">
            <w:pPr>
              <w:pStyle w:val="TableMedium"/>
              <w:spacing w:after="240"/>
              <w:ind w:firstLine="0"/>
              <w:rPr>
                <w:rFonts w:eastAsia="SimSun"/>
                <w:lang w:eastAsia="zh-CN"/>
              </w:rPr>
            </w:pPr>
          </w:p>
        </w:tc>
        <w:tc>
          <w:tcPr>
            <w:tcW w:w="10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13270E" w14:textId="40022425" w:rsidR="00B70BDF" w:rsidRPr="00E70362" w:rsidRDefault="00B70BDF" w:rsidP="002C480F">
            <w:pPr>
              <w:pStyle w:val="TableMedium"/>
              <w:spacing w:after="240"/>
              <w:ind w:firstLine="0"/>
              <w:rPr>
                <w:lang w:eastAsia="zh-CN"/>
              </w:rPr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CDEFD9" w14:textId="2EB0643C" w:rsidR="00B70BDF" w:rsidRPr="00B70BDF" w:rsidRDefault="00B70BDF" w:rsidP="00B70BDF">
            <w:pPr>
              <w:pStyle w:val="TableMedium"/>
              <w:spacing w:after="240"/>
              <w:ind w:firstLine="0"/>
              <w:rPr>
                <w:lang w:eastAsia="zh-CN"/>
              </w:rPr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70E4D" w14:textId="183B1C11" w:rsidR="00442BA1" w:rsidRPr="00E70362" w:rsidRDefault="00442BA1" w:rsidP="00B70BDF">
            <w:pPr>
              <w:pStyle w:val="TableMedium"/>
              <w:spacing w:after="240"/>
              <w:ind w:firstLine="0"/>
              <w:rPr>
                <w:lang w:eastAsia="zh-CN"/>
              </w:rPr>
            </w:pPr>
          </w:p>
        </w:tc>
        <w:tc>
          <w:tcPr>
            <w:tcW w:w="4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46CA232" w14:textId="4B2CFEE3" w:rsidR="00442BA1" w:rsidRPr="00E70362" w:rsidRDefault="00442BA1" w:rsidP="00B70BDF">
            <w:pPr>
              <w:pStyle w:val="TableMedium"/>
              <w:spacing w:after="240"/>
              <w:rPr>
                <w:lang w:eastAsia="zh-CN"/>
              </w:rPr>
            </w:pPr>
          </w:p>
        </w:tc>
      </w:tr>
      <w:tr w:rsidR="00442BA1" w:rsidRPr="00E70362" w14:paraId="0053C5A1" w14:textId="77777777" w:rsidTr="00442BA1"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755FB453" w14:textId="689DDA06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5D9D2" w14:textId="5FF5828A" w:rsidR="00442BA1" w:rsidRPr="00655762" w:rsidRDefault="00442BA1" w:rsidP="00655762">
            <w:pPr>
              <w:pStyle w:val="TableMedium"/>
              <w:spacing w:after="240"/>
              <w:ind w:firstLine="0"/>
              <w:rPr>
                <w:rFonts w:eastAsia="SimSun"/>
                <w:lang w:eastAsia="zh-CN"/>
              </w:rPr>
            </w:pPr>
          </w:p>
        </w:tc>
        <w:tc>
          <w:tcPr>
            <w:tcW w:w="10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D24F4A" w14:textId="2B11ABB8" w:rsidR="00442BA1" w:rsidRPr="00655762" w:rsidRDefault="00442BA1" w:rsidP="00655762">
            <w:pPr>
              <w:pStyle w:val="TableMedium"/>
              <w:spacing w:after="240"/>
              <w:ind w:firstLine="0"/>
              <w:rPr>
                <w:rFonts w:eastAsia="SimSun"/>
                <w:lang w:eastAsia="zh-CN"/>
              </w:rPr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8A96A" w14:textId="7B41EC42" w:rsidR="00442BA1" w:rsidRPr="00655762" w:rsidRDefault="00442BA1" w:rsidP="00655762">
            <w:pPr>
              <w:pStyle w:val="TableMedium"/>
              <w:spacing w:after="240"/>
              <w:ind w:firstLine="0"/>
              <w:rPr>
                <w:rFonts w:eastAsia="SimSun"/>
                <w:lang w:eastAsia="zh-CN"/>
              </w:rPr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C8380C" w14:textId="38B462E0" w:rsidR="00442BA1" w:rsidRPr="00655762" w:rsidRDefault="00442BA1" w:rsidP="00655762">
            <w:pPr>
              <w:pStyle w:val="TableMedium"/>
              <w:spacing w:after="240"/>
              <w:ind w:firstLine="0"/>
              <w:rPr>
                <w:rFonts w:eastAsia="SimSun"/>
                <w:lang w:eastAsia="zh-CN"/>
              </w:rPr>
            </w:pPr>
          </w:p>
        </w:tc>
        <w:tc>
          <w:tcPr>
            <w:tcW w:w="4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91B1DD1" w14:textId="19D91982" w:rsidR="00655762" w:rsidRPr="00655762" w:rsidRDefault="00655762" w:rsidP="00655762">
            <w:pPr>
              <w:pStyle w:val="TableMedium"/>
              <w:spacing w:after="240"/>
              <w:ind w:firstLine="0"/>
              <w:rPr>
                <w:rFonts w:eastAsia="SimSun"/>
                <w:lang w:eastAsia="zh-CN"/>
              </w:rPr>
            </w:pPr>
          </w:p>
        </w:tc>
      </w:tr>
      <w:tr w:rsidR="00442BA1" w:rsidRPr="004645D1" w14:paraId="2B6FFC77" w14:textId="77777777" w:rsidTr="00442BA1"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8D157C7" w14:textId="77777777" w:rsidR="00442BA1" w:rsidRPr="00C06D18" w:rsidRDefault="00442BA1" w:rsidP="002C480F">
            <w:pPr>
              <w:pStyle w:val="TableMedium"/>
              <w:spacing w:after="240"/>
              <w:rPr>
                <w:rFonts w:eastAsia="SimSun"/>
                <w:lang w:eastAsia="zh-CN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1402B" w14:textId="77777777" w:rsidR="00442BA1" w:rsidRPr="00C06D18" w:rsidRDefault="00442BA1" w:rsidP="002C480F">
            <w:pPr>
              <w:pStyle w:val="TableMedium"/>
              <w:spacing w:after="240"/>
              <w:rPr>
                <w:rFonts w:eastAsia="SimSun"/>
                <w:lang w:eastAsia="zh-CN"/>
              </w:rPr>
            </w:pPr>
          </w:p>
        </w:tc>
        <w:tc>
          <w:tcPr>
            <w:tcW w:w="10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A76F70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AEFE9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828E6B" w14:textId="77777777" w:rsidR="00442BA1" w:rsidRPr="00E70362" w:rsidRDefault="00442BA1" w:rsidP="002C480F">
            <w:pPr>
              <w:pStyle w:val="TableMedium"/>
              <w:spacing w:after="240"/>
              <w:rPr>
                <w:lang w:eastAsia="zh-CN"/>
              </w:rPr>
            </w:pPr>
          </w:p>
        </w:tc>
        <w:tc>
          <w:tcPr>
            <w:tcW w:w="4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A9E715D" w14:textId="77777777" w:rsidR="00442BA1" w:rsidRPr="00C06D18" w:rsidRDefault="00442BA1" w:rsidP="002C480F">
            <w:pPr>
              <w:pStyle w:val="TableMedium"/>
              <w:spacing w:after="240"/>
              <w:rPr>
                <w:rFonts w:eastAsia="SimSun"/>
                <w:lang w:eastAsia="zh-CN"/>
              </w:rPr>
            </w:pPr>
          </w:p>
        </w:tc>
      </w:tr>
    </w:tbl>
    <w:p w14:paraId="42A23E22" w14:textId="7E2F89C7" w:rsidR="00D84597" w:rsidRDefault="00D84597" w:rsidP="002C480F">
      <w:pPr>
        <w:suppressAutoHyphens w:val="0"/>
        <w:spacing w:after="240" w:line="259" w:lineRule="auto"/>
        <w:rPr>
          <w:rFonts w:ascii="Microsoft YaHei" w:hAnsi="Microsoft YaHei"/>
          <w:sz w:val="56"/>
          <w:lang w:eastAsia="zh-CN"/>
        </w:rPr>
      </w:pPr>
    </w:p>
    <w:p w14:paraId="56E982CF" w14:textId="77777777" w:rsidR="00B70BDF" w:rsidRDefault="00B70BDF" w:rsidP="002C480F">
      <w:pPr>
        <w:suppressAutoHyphens w:val="0"/>
        <w:spacing w:after="240" w:line="259" w:lineRule="auto"/>
        <w:rPr>
          <w:rFonts w:ascii="Microsoft YaHei" w:hAnsi="Microsoft YaHei"/>
          <w:sz w:val="56"/>
          <w:lang w:eastAsia="zh-CN"/>
        </w:rPr>
      </w:pPr>
    </w:p>
    <w:p w14:paraId="574C2314" w14:textId="77777777" w:rsidR="00B70BDF" w:rsidRDefault="00B70BDF" w:rsidP="002C480F">
      <w:pPr>
        <w:suppressAutoHyphens w:val="0"/>
        <w:spacing w:after="240" w:line="259" w:lineRule="auto"/>
        <w:rPr>
          <w:rFonts w:ascii="Microsoft YaHei" w:hAnsi="Microsoft YaHei"/>
          <w:sz w:val="56"/>
          <w:lang w:eastAsia="zh-CN"/>
        </w:rPr>
      </w:pPr>
    </w:p>
    <w:p w14:paraId="5ABD428B" w14:textId="77777777" w:rsidR="00A77E09" w:rsidRDefault="00CE1789" w:rsidP="007846F5">
      <w:pPr>
        <w:pStyle w:val="a4"/>
        <w:spacing w:after="240"/>
        <w:jc w:val="center"/>
        <w:rPr>
          <w:noProof/>
        </w:rPr>
      </w:pPr>
      <w:r>
        <w:rPr>
          <w:rFonts w:hint="eastAsia"/>
          <w:lang w:eastAsia="zh-CN"/>
        </w:rPr>
        <w:lastRenderedPageBreak/>
        <w:t>目</w:t>
      </w:r>
      <w:r w:rsidR="009A4941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录</w:t>
      </w:r>
      <w:r w:rsidR="00912E98">
        <w:rPr>
          <w:rFonts w:ascii="Metric Bold" w:hAnsi="Metric Bold"/>
        </w:rPr>
        <w:fldChar w:fldCharType="begin"/>
      </w:r>
      <w:r w:rsidR="00912E98">
        <w:rPr>
          <w:rFonts w:ascii="Metric Bold" w:hAnsi="Metric Bold"/>
        </w:rPr>
        <w:instrText xml:space="preserve"> TOC \o "1-3" \h \z \u </w:instrText>
      </w:r>
      <w:r w:rsidR="00912E98">
        <w:rPr>
          <w:rFonts w:ascii="Metric Bold" w:hAnsi="Metric Bold"/>
        </w:rPr>
        <w:fldChar w:fldCharType="separate"/>
      </w:r>
    </w:p>
    <w:p w14:paraId="29AEC39C" w14:textId="77777777" w:rsidR="00A77E09" w:rsidRDefault="00A77E09">
      <w:pPr>
        <w:pStyle w:val="TOC1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37" w:history="1">
        <w:r w:rsidRPr="00162C2C">
          <w:rPr>
            <w:rStyle w:val="Hyperlink"/>
            <w:lang w:eastAsia="zh-CN"/>
          </w:rPr>
          <w:t xml:space="preserve">1 Helion </w:t>
        </w:r>
        <w:r w:rsidRPr="00162C2C">
          <w:rPr>
            <w:rStyle w:val="Hyperlink"/>
            <w:rFonts w:hint="eastAsia"/>
            <w:lang w:eastAsia="zh-CN"/>
          </w:rPr>
          <w:t>平台冗余性测试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_Toc446512137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930DD7" w14:textId="77777777" w:rsidR="00A77E09" w:rsidRDefault="00ED51E3">
      <w:pPr>
        <w:pStyle w:val="TOC2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38" w:history="1">
        <w:r w:rsidR="00A77E09" w:rsidRPr="00162C2C">
          <w:rPr>
            <w:rStyle w:val="Hyperlink"/>
            <w:lang w:eastAsia="zh-CN"/>
          </w:rPr>
          <w:t>1.1</w:t>
        </w:r>
        <w:r w:rsidR="00A77E09" w:rsidRPr="00162C2C">
          <w:rPr>
            <w:rStyle w:val="Hyperlink"/>
            <w:rFonts w:hint="eastAsia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测试项</w:t>
        </w:r>
        <w:r w:rsidR="00A77E09" w:rsidRPr="00162C2C">
          <w:rPr>
            <w:rStyle w:val="Hyperlink"/>
            <w:lang w:eastAsia="zh-CN"/>
          </w:rPr>
          <w:t>1</w:t>
        </w:r>
        <w:r w:rsidR="00A77E09" w:rsidRPr="00162C2C">
          <w:rPr>
            <w:rStyle w:val="Hyperlink"/>
            <w:rFonts w:hint="eastAsia"/>
            <w:lang w:eastAsia="zh-CN"/>
          </w:rPr>
          <w:t>：</w:t>
        </w:r>
        <w:r w:rsidR="00A77E09" w:rsidRPr="00162C2C">
          <w:rPr>
            <w:rStyle w:val="Hyperlink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控制节点单</w:t>
        </w:r>
        <w:r w:rsidR="00A77E09" w:rsidRPr="00162C2C">
          <w:rPr>
            <w:rStyle w:val="Hyperlink"/>
            <w:rFonts w:hint="eastAsia"/>
            <w:lang w:eastAsia="zh-CN"/>
          </w:rPr>
          <w:t>点</w:t>
        </w:r>
        <w:r w:rsidR="00A77E09" w:rsidRPr="00162C2C">
          <w:rPr>
            <w:rStyle w:val="Hyperlink"/>
            <w:rFonts w:hint="eastAsia"/>
            <w:lang w:eastAsia="zh-CN"/>
          </w:rPr>
          <w:t>运行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_Toc446512138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4</w:t>
        </w:r>
        <w:r w:rsidR="00A77E09">
          <w:rPr>
            <w:webHidden/>
          </w:rPr>
          <w:fldChar w:fldCharType="end"/>
        </w:r>
      </w:hyperlink>
    </w:p>
    <w:p w14:paraId="1486C69A" w14:textId="77777777" w:rsidR="00A77E09" w:rsidRDefault="00ED51E3">
      <w:pPr>
        <w:pStyle w:val="TOC1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39" w:history="1">
        <w:r w:rsidR="00A77E09" w:rsidRPr="00162C2C">
          <w:rPr>
            <w:rStyle w:val="Hyperlink"/>
            <w:lang w:eastAsia="zh-CN"/>
          </w:rPr>
          <w:t xml:space="preserve">2 Helion </w:t>
        </w:r>
        <w:r w:rsidR="00A77E09" w:rsidRPr="00162C2C">
          <w:rPr>
            <w:rStyle w:val="Hyperlink"/>
            <w:rFonts w:hint="eastAsia"/>
            <w:lang w:eastAsia="zh-CN"/>
          </w:rPr>
          <w:t>平台基本功能测试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_Toc446512139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4</w:t>
        </w:r>
        <w:r w:rsidR="00A77E09">
          <w:rPr>
            <w:webHidden/>
          </w:rPr>
          <w:fldChar w:fldCharType="end"/>
        </w:r>
      </w:hyperlink>
    </w:p>
    <w:p w14:paraId="117DBF17" w14:textId="77777777" w:rsidR="00A77E09" w:rsidRDefault="00ED51E3">
      <w:pPr>
        <w:pStyle w:val="TOC2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0" w:history="1">
        <w:r w:rsidR="00A77E09" w:rsidRPr="00162C2C">
          <w:rPr>
            <w:rStyle w:val="Hyperlink"/>
            <w:lang w:eastAsia="zh-CN"/>
          </w:rPr>
          <w:t>2.1</w:t>
        </w:r>
        <w:r w:rsidR="00A77E09" w:rsidRPr="00162C2C">
          <w:rPr>
            <w:rStyle w:val="Hyperlink"/>
            <w:rFonts w:hint="eastAsia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测试项</w:t>
        </w:r>
        <w:r w:rsidR="00A77E09" w:rsidRPr="00162C2C">
          <w:rPr>
            <w:rStyle w:val="Hyperlink"/>
            <w:lang w:eastAsia="zh-CN"/>
          </w:rPr>
          <w:t>1</w:t>
        </w:r>
        <w:r w:rsidR="00A77E09" w:rsidRPr="00162C2C">
          <w:rPr>
            <w:rStyle w:val="Hyperlink"/>
            <w:rFonts w:hint="eastAsia"/>
            <w:lang w:eastAsia="zh-CN"/>
          </w:rPr>
          <w:t>：</w:t>
        </w:r>
        <w:r w:rsidR="00A77E09" w:rsidRPr="00162C2C">
          <w:rPr>
            <w:rStyle w:val="Hyperlink"/>
            <w:lang w:eastAsia="zh-CN"/>
          </w:rPr>
          <w:t xml:space="preserve"> Nova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_Toc446512140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4</w:t>
        </w:r>
        <w:r w:rsidR="00A77E09">
          <w:rPr>
            <w:webHidden/>
          </w:rPr>
          <w:fldChar w:fldCharType="end"/>
        </w:r>
      </w:hyperlink>
    </w:p>
    <w:p w14:paraId="2018913A" w14:textId="77777777" w:rsidR="00A77E09" w:rsidRDefault="00ED51E3">
      <w:pPr>
        <w:pStyle w:val="TOC1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1" w:history="1">
        <w:r w:rsidR="00A77E09" w:rsidRPr="00162C2C">
          <w:rPr>
            <w:rStyle w:val="Hyperlink"/>
            <w:lang w:eastAsia="zh-CN"/>
          </w:rPr>
          <w:t xml:space="preserve">3 Helion </w:t>
        </w:r>
        <w:r w:rsidR="00A77E09" w:rsidRPr="00162C2C">
          <w:rPr>
            <w:rStyle w:val="Hyperlink"/>
            <w:rFonts w:hint="eastAsia"/>
            <w:lang w:eastAsia="zh-CN"/>
          </w:rPr>
          <w:t>平台</w:t>
        </w:r>
        <w:r w:rsidR="00A77E09" w:rsidRPr="00162C2C">
          <w:rPr>
            <w:rStyle w:val="Hyperlink"/>
            <w:lang w:eastAsia="zh-CN"/>
          </w:rPr>
          <w:t>FwaaS</w:t>
        </w:r>
        <w:r w:rsidR="00A77E09" w:rsidRPr="00162C2C">
          <w:rPr>
            <w:rStyle w:val="Hyperlink"/>
            <w:rFonts w:hint="eastAsia"/>
            <w:lang w:eastAsia="zh-CN"/>
          </w:rPr>
          <w:t>功能测试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_Toc446512141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5</w:t>
        </w:r>
        <w:r w:rsidR="00A77E09">
          <w:rPr>
            <w:webHidden/>
          </w:rPr>
          <w:fldChar w:fldCharType="end"/>
        </w:r>
      </w:hyperlink>
    </w:p>
    <w:p w14:paraId="69881690" w14:textId="77777777" w:rsidR="00A77E09" w:rsidRDefault="00ED51E3">
      <w:pPr>
        <w:pStyle w:val="TOC2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2" w:history="1">
        <w:r w:rsidR="00A77E09" w:rsidRPr="00162C2C">
          <w:rPr>
            <w:rStyle w:val="Hyperlink"/>
            <w:lang w:eastAsia="zh-CN"/>
          </w:rPr>
          <w:t>3.1</w:t>
        </w:r>
        <w:r w:rsidR="00A77E09" w:rsidRPr="00162C2C">
          <w:rPr>
            <w:rStyle w:val="Hyperlink"/>
            <w:rFonts w:hint="eastAsia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测试项</w:t>
        </w:r>
        <w:r w:rsidR="00A77E09" w:rsidRPr="00162C2C">
          <w:rPr>
            <w:rStyle w:val="Hyperlink"/>
            <w:lang w:eastAsia="zh-CN"/>
          </w:rPr>
          <w:t>1</w:t>
        </w:r>
        <w:r w:rsidR="00A77E09" w:rsidRPr="00162C2C">
          <w:rPr>
            <w:rStyle w:val="Hyperlink"/>
            <w:rFonts w:hint="eastAsia"/>
            <w:lang w:eastAsia="zh-CN"/>
          </w:rPr>
          <w:t>：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_Toc446512142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5</w:t>
        </w:r>
        <w:r w:rsidR="00A77E09">
          <w:rPr>
            <w:webHidden/>
          </w:rPr>
          <w:fldChar w:fldCharType="end"/>
        </w:r>
      </w:hyperlink>
    </w:p>
    <w:p w14:paraId="24D690DE" w14:textId="77777777" w:rsidR="00A77E09" w:rsidRDefault="00ED51E3">
      <w:pPr>
        <w:pStyle w:val="TOC1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3" w:history="1">
        <w:r w:rsidR="00A77E09" w:rsidRPr="00162C2C">
          <w:rPr>
            <w:rStyle w:val="Hyperlink"/>
            <w:lang w:eastAsia="zh-CN"/>
          </w:rPr>
          <w:t xml:space="preserve">4 Helion </w:t>
        </w:r>
        <w:r w:rsidR="00A77E09" w:rsidRPr="00162C2C">
          <w:rPr>
            <w:rStyle w:val="Hyperlink"/>
            <w:rFonts w:hint="eastAsia"/>
            <w:lang w:eastAsia="zh-CN"/>
          </w:rPr>
          <w:t>平台</w:t>
        </w:r>
        <w:r w:rsidR="00A77E09" w:rsidRPr="00162C2C">
          <w:rPr>
            <w:rStyle w:val="Hyperlink"/>
            <w:lang w:eastAsia="zh-CN"/>
          </w:rPr>
          <w:t xml:space="preserve"> LBaaS</w:t>
        </w:r>
        <w:r w:rsidR="00A77E09" w:rsidRPr="00162C2C">
          <w:rPr>
            <w:rStyle w:val="Hyperlink"/>
            <w:rFonts w:hint="eastAsia"/>
            <w:lang w:eastAsia="zh-CN"/>
          </w:rPr>
          <w:t>功能测试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_Toc446512143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5</w:t>
        </w:r>
        <w:r w:rsidR="00A77E09">
          <w:rPr>
            <w:webHidden/>
          </w:rPr>
          <w:fldChar w:fldCharType="end"/>
        </w:r>
      </w:hyperlink>
    </w:p>
    <w:p w14:paraId="56806678" w14:textId="77777777" w:rsidR="00A77E09" w:rsidRDefault="00ED51E3">
      <w:pPr>
        <w:pStyle w:val="TOC2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4" w:history="1">
        <w:r w:rsidR="00A77E09" w:rsidRPr="00162C2C">
          <w:rPr>
            <w:rStyle w:val="Hyperlink"/>
            <w:lang w:eastAsia="zh-CN"/>
          </w:rPr>
          <w:t>4.1</w:t>
        </w:r>
        <w:r w:rsidR="00A77E09" w:rsidRPr="00162C2C">
          <w:rPr>
            <w:rStyle w:val="Hyperlink"/>
            <w:rFonts w:hint="eastAsia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测试项</w:t>
        </w:r>
        <w:r w:rsidR="00A77E09" w:rsidRPr="00162C2C">
          <w:rPr>
            <w:rStyle w:val="Hyperlink"/>
            <w:lang w:eastAsia="zh-CN"/>
          </w:rPr>
          <w:t>1</w:t>
        </w:r>
        <w:r w:rsidR="00A77E09" w:rsidRPr="00162C2C">
          <w:rPr>
            <w:rStyle w:val="Hyperlink"/>
            <w:rFonts w:hint="eastAsia"/>
            <w:lang w:eastAsia="zh-CN"/>
          </w:rPr>
          <w:t>：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_Toc446512144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5</w:t>
        </w:r>
        <w:r w:rsidR="00A77E09">
          <w:rPr>
            <w:webHidden/>
          </w:rPr>
          <w:fldChar w:fldCharType="end"/>
        </w:r>
      </w:hyperlink>
    </w:p>
    <w:p w14:paraId="16E7F0EC" w14:textId="77777777" w:rsidR="00A77E09" w:rsidRDefault="00ED51E3">
      <w:pPr>
        <w:pStyle w:val="TOC1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5" w:history="1">
        <w:r w:rsidR="00A77E09" w:rsidRPr="00162C2C">
          <w:rPr>
            <w:rStyle w:val="Hyperlink"/>
            <w:lang w:eastAsia="zh-CN"/>
          </w:rPr>
          <w:t xml:space="preserve">5 Helion </w:t>
        </w:r>
        <w:r w:rsidR="00A77E09" w:rsidRPr="00162C2C">
          <w:rPr>
            <w:rStyle w:val="Hyperlink"/>
            <w:rFonts w:hint="eastAsia"/>
            <w:lang w:eastAsia="zh-CN"/>
          </w:rPr>
          <w:t>平台</w:t>
        </w:r>
        <w:r w:rsidR="00A77E09" w:rsidRPr="00162C2C">
          <w:rPr>
            <w:rStyle w:val="Hyperlink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基本性能测试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_Toc446512145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6</w:t>
        </w:r>
        <w:r w:rsidR="00A77E09">
          <w:rPr>
            <w:webHidden/>
          </w:rPr>
          <w:fldChar w:fldCharType="end"/>
        </w:r>
      </w:hyperlink>
    </w:p>
    <w:p w14:paraId="5B1253B7" w14:textId="77777777" w:rsidR="00A77E09" w:rsidRDefault="00ED51E3">
      <w:pPr>
        <w:pStyle w:val="TOC2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6" w:history="1">
        <w:r w:rsidR="00A77E09" w:rsidRPr="00162C2C">
          <w:rPr>
            <w:rStyle w:val="Hyperlink"/>
            <w:lang w:eastAsia="zh-CN"/>
          </w:rPr>
          <w:t>5.1</w:t>
        </w:r>
        <w:r w:rsidR="00A77E09" w:rsidRPr="00162C2C">
          <w:rPr>
            <w:rStyle w:val="Hyperlink"/>
            <w:rFonts w:hint="eastAsia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测试项</w:t>
        </w:r>
        <w:r w:rsidR="00A77E09" w:rsidRPr="00162C2C">
          <w:rPr>
            <w:rStyle w:val="Hyperlink"/>
            <w:lang w:eastAsia="zh-CN"/>
          </w:rPr>
          <w:t xml:space="preserve"> VM</w:t>
        </w:r>
        <w:r w:rsidR="00A77E09" w:rsidRPr="00162C2C">
          <w:rPr>
            <w:rStyle w:val="Hyperlink"/>
            <w:rFonts w:hint="eastAsia"/>
            <w:lang w:eastAsia="zh-CN"/>
          </w:rPr>
          <w:t>网卡带宽及并发：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_Toc446512146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6</w:t>
        </w:r>
        <w:r w:rsidR="00A77E09">
          <w:rPr>
            <w:webHidden/>
          </w:rPr>
          <w:fldChar w:fldCharType="end"/>
        </w:r>
      </w:hyperlink>
    </w:p>
    <w:p w14:paraId="69228658" w14:textId="77777777" w:rsidR="00A77E09" w:rsidRDefault="00ED51E3">
      <w:pPr>
        <w:pStyle w:val="TOC2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7" w:history="1">
        <w:r w:rsidR="00A77E09" w:rsidRPr="00162C2C">
          <w:rPr>
            <w:rStyle w:val="Hyperlink"/>
            <w:lang w:eastAsia="zh-CN"/>
          </w:rPr>
          <w:t>5.2</w:t>
        </w:r>
        <w:r w:rsidR="00A77E09" w:rsidRPr="00162C2C">
          <w:rPr>
            <w:rStyle w:val="Hyperlink"/>
            <w:rFonts w:hint="eastAsia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测试项</w:t>
        </w:r>
        <w:r w:rsidR="00A77E09" w:rsidRPr="00162C2C">
          <w:rPr>
            <w:rStyle w:val="Hyperlink"/>
            <w:lang w:eastAsia="zh-CN"/>
          </w:rPr>
          <w:t xml:space="preserve">  CEPH</w:t>
        </w:r>
        <w:r w:rsidR="00A77E09" w:rsidRPr="00162C2C">
          <w:rPr>
            <w:rStyle w:val="Hyperlink"/>
            <w:rFonts w:hint="eastAsia"/>
            <w:lang w:eastAsia="zh-CN"/>
          </w:rPr>
          <w:t>存储基本性能：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_Toc446512147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6</w:t>
        </w:r>
        <w:r w:rsidR="00A77E09">
          <w:rPr>
            <w:webHidden/>
          </w:rPr>
          <w:fldChar w:fldCharType="end"/>
        </w:r>
      </w:hyperlink>
    </w:p>
    <w:p w14:paraId="6C88C943" w14:textId="77777777" w:rsidR="00A77E09" w:rsidRDefault="00ED51E3">
      <w:pPr>
        <w:pStyle w:val="TOC1"/>
        <w:rPr>
          <w:rFonts w:asciiTheme="minorHAnsi" w:eastAsiaTheme="minorEastAsia" w:hAnsiTheme="minorHAnsi"/>
          <w:color w:val="auto"/>
          <w:kern w:val="2"/>
          <w:sz w:val="21"/>
          <w:lang w:eastAsia="zh-CN"/>
        </w:rPr>
      </w:pPr>
      <w:hyperlink w:anchor="_Toc446512148" w:history="1">
        <w:r w:rsidR="00A77E09" w:rsidRPr="00162C2C">
          <w:rPr>
            <w:rStyle w:val="Hyperlink"/>
            <w:lang w:eastAsia="zh-CN"/>
          </w:rPr>
          <w:t xml:space="preserve">6 Helion </w:t>
        </w:r>
        <w:r w:rsidR="00A77E09" w:rsidRPr="00162C2C">
          <w:rPr>
            <w:rStyle w:val="Hyperlink"/>
            <w:rFonts w:hint="eastAsia"/>
            <w:lang w:eastAsia="zh-CN"/>
          </w:rPr>
          <w:t>平台</w:t>
        </w:r>
        <w:r w:rsidR="00A77E09" w:rsidRPr="00162C2C">
          <w:rPr>
            <w:rStyle w:val="Hyperlink"/>
            <w:lang w:eastAsia="zh-CN"/>
          </w:rPr>
          <w:t xml:space="preserve"> </w:t>
        </w:r>
        <w:r w:rsidR="00A77E09" w:rsidRPr="00162C2C">
          <w:rPr>
            <w:rStyle w:val="Hyperlink"/>
            <w:rFonts w:hint="eastAsia"/>
            <w:lang w:eastAsia="zh-CN"/>
          </w:rPr>
          <w:t>测试验收</w:t>
        </w:r>
        <w:r w:rsidR="00A77E09">
          <w:rPr>
            <w:webHidden/>
          </w:rPr>
          <w:tab/>
        </w:r>
        <w:r w:rsidR="00A77E09">
          <w:rPr>
            <w:webHidden/>
          </w:rPr>
          <w:fldChar w:fldCharType="begin"/>
        </w:r>
        <w:r w:rsidR="00A77E09">
          <w:rPr>
            <w:webHidden/>
          </w:rPr>
          <w:instrText xml:space="preserve"> PAGEREF _Toc446512148 \h </w:instrText>
        </w:r>
        <w:r w:rsidR="00A77E09">
          <w:rPr>
            <w:webHidden/>
          </w:rPr>
        </w:r>
        <w:r w:rsidR="00A77E09">
          <w:rPr>
            <w:webHidden/>
          </w:rPr>
          <w:fldChar w:fldCharType="separate"/>
        </w:r>
        <w:r w:rsidR="00A77E09">
          <w:rPr>
            <w:webHidden/>
          </w:rPr>
          <w:t>7</w:t>
        </w:r>
        <w:r w:rsidR="00A77E09">
          <w:rPr>
            <w:webHidden/>
          </w:rPr>
          <w:fldChar w:fldCharType="end"/>
        </w:r>
      </w:hyperlink>
    </w:p>
    <w:p w14:paraId="110023AB" w14:textId="60B225B1" w:rsidR="00305066" w:rsidRDefault="00912E98" w:rsidP="007846F5">
      <w:pPr>
        <w:pStyle w:val="a4"/>
        <w:spacing w:after="240"/>
        <w:jc w:val="center"/>
        <w:rPr>
          <w:rFonts w:ascii="Metric Bold" w:hAnsi="Metric Bold"/>
        </w:rPr>
      </w:pPr>
      <w:r>
        <w:rPr>
          <w:rFonts w:ascii="Metric Bold" w:hAnsi="Metric Bold"/>
        </w:rPr>
        <w:fldChar w:fldCharType="end"/>
      </w:r>
    </w:p>
    <w:p w14:paraId="3BD404D7" w14:textId="77777777" w:rsidR="00025EF5" w:rsidRDefault="00025EF5" w:rsidP="00025EF5">
      <w:pPr>
        <w:pStyle w:val="a1"/>
      </w:pPr>
    </w:p>
    <w:p w14:paraId="4FCA8B7D" w14:textId="77777777" w:rsidR="00025EF5" w:rsidRDefault="00025EF5" w:rsidP="00025EF5">
      <w:pPr>
        <w:pStyle w:val="a1"/>
      </w:pPr>
    </w:p>
    <w:p w14:paraId="28561D04" w14:textId="77777777" w:rsidR="00025EF5" w:rsidRDefault="00025EF5" w:rsidP="00025EF5">
      <w:pPr>
        <w:pStyle w:val="a1"/>
      </w:pPr>
    </w:p>
    <w:p w14:paraId="0AA3FDCB" w14:textId="77777777" w:rsidR="00025EF5" w:rsidRDefault="00025EF5" w:rsidP="00025EF5">
      <w:pPr>
        <w:pStyle w:val="a1"/>
      </w:pPr>
    </w:p>
    <w:p w14:paraId="504C1855" w14:textId="77777777" w:rsidR="00025EF5" w:rsidRDefault="00025EF5" w:rsidP="00025EF5">
      <w:pPr>
        <w:pStyle w:val="a1"/>
      </w:pPr>
    </w:p>
    <w:p w14:paraId="124E4894" w14:textId="77777777" w:rsidR="00025EF5" w:rsidRDefault="00025EF5" w:rsidP="00025EF5">
      <w:pPr>
        <w:pStyle w:val="a1"/>
      </w:pPr>
    </w:p>
    <w:p w14:paraId="6043051E" w14:textId="77777777" w:rsidR="00025EF5" w:rsidRPr="00025EF5" w:rsidRDefault="00025EF5" w:rsidP="00025EF5">
      <w:pPr>
        <w:pStyle w:val="a1"/>
      </w:pPr>
    </w:p>
    <w:p w14:paraId="77E6F4FF" w14:textId="6B1DDE04" w:rsidR="00111BB8" w:rsidRPr="00885DCB" w:rsidRDefault="003435C7" w:rsidP="00111BB8">
      <w:pPr>
        <w:pStyle w:val="Heading1"/>
        <w:numPr>
          <w:ilvl w:val="0"/>
          <w:numId w:val="9"/>
        </w:numPr>
        <w:spacing w:after="0" w:line="360" w:lineRule="auto"/>
        <w:rPr>
          <w:color w:val="000000"/>
          <w:lang w:eastAsia="zh-CN"/>
        </w:rPr>
      </w:pPr>
      <w:bookmarkStart w:id="1" w:name="_Toc446512137"/>
      <w:r>
        <w:rPr>
          <w:lang w:eastAsia="zh-CN"/>
        </w:rPr>
        <w:lastRenderedPageBreak/>
        <w:t>Bazaar</w:t>
      </w:r>
      <w:r w:rsidR="00111BB8">
        <w:rPr>
          <w:rFonts w:hint="eastAsia"/>
          <w:color w:val="000000"/>
          <w:lang w:eastAsia="zh-CN"/>
        </w:rPr>
        <w:t xml:space="preserve"> </w:t>
      </w:r>
      <w:r w:rsidR="00111BB8">
        <w:rPr>
          <w:rFonts w:hint="eastAsia"/>
          <w:color w:val="000000"/>
          <w:lang w:eastAsia="zh-CN"/>
        </w:rPr>
        <w:t>平台</w:t>
      </w:r>
      <w:bookmarkEnd w:id="1"/>
      <w:r>
        <w:rPr>
          <w:rFonts w:hint="eastAsia"/>
          <w:color w:val="000000"/>
          <w:lang w:eastAsia="zh-CN"/>
        </w:rPr>
        <w:t>M</w:t>
      </w:r>
      <w:r>
        <w:rPr>
          <w:color w:val="000000"/>
          <w:lang w:eastAsia="zh-CN"/>
        </w:rPr>
        <w:t>arketplace Portal</w:t>
      </w:r>
      <w:bookmarkStart w:id="2" w:name="_GoBack"/>
      <w:bookmarkEnd w:id="2"/>
    </w:p>
    <w:p w14:paraId="7251CE79" w14:textId="1F43E969" w:rsidR="00111BB8" w:rsidRDefault="00025EF5" w:rsidP="00111BB8">
      <w:pPr>
        <w:pStyle w:val="Heading2"/>
        <w:rPr>
          <w:lang w:eastAsia="zh-CN"/>
        </w:rPr>
      </w:pPr>
      <w:bookmarkStart w:id="3" w:name="_Toc446512138"/>
      <w:r>
        <w:rPr>
          <w:lang w:eastAsia="zh-CN"/>
        </w:rPr>
        <w:t>测试项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控制节点单点运行</w:t>
      </w:r>
      <w:bookmarkEnd w:id="3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3150"/>
        <w:gridCol w:w="3735"/>
      </w:tblGrid>
      <w:tr w:rsidR="00025EF5" w14:paraId="67699EA8" w14:textId="77777777" w:rsidTr="00117F69">
        <w:tc>
          <w:tcPr>
            <w:tcW w:w="1683" w:type="dxa"/>
          </w:tcPr>
          <w:p w14:paraId="06284850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测试项目</w:t>
            </w:r>
          </w:p>
        </w:tc>
        <w:tc>
          <w:tcPr>
            <w:tcW w:w="6885" w:type="dxa"/>
            <w:gridSpan w:val="2"/>
          </w:tcPr>
          <w:p w14:paraId="526AD491" w14:textId="302150EA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4DA206CE" w14:textId="77777777" w:rsidTr="00117F69">
        <w:tc>
          <w:tcPr>
            <w:tcW w:w="1683" w:type="dxa"/>
            <w:vAlign w:val="center"/>
          </w:tcPr>
          <w:p w14:paraId="59F88705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测试目的</w:t>
            </w:r>
          </w:p>
        </w:tc>
        <w:tc>
          <w:tcPr>
            <w:tcW w:w="6885" w:type="dxa"/>
            <w:gridSpan w:val="2"/>
          </w:tcPr>
          <w:p w14:paraId="2E60AB8D" w14:textId="0929DE61" w:rsidR="00025EF5" w:rsidRPr="00DD77B5" w:rsidRDefault="00025EF5" w:rsidP="00117F69">
            <w:pPr>
              <w:pStyle w:val="TableText"/>
              <w:rPr>
                <w:rFonts w:ascii="SimSun" w:hAnsi="SimSun"/>
                <w:sz w:val="21"/>
                <w:szCs w:val="21"/>
              </w:rPr>
            </w:pPr>
          </w:p>
        </w:tc>
      </w:tr>
      <w:tr w:rsidR="00025EF5" w14:paraId="7BE678E4" w14:textId="77777777" w:rsidTr="00117F69">
        <w:tc>
          <w:tcPr>
            <w:tcW w:w="1683" w:type="dxa"/>
            <w:vAlign w:val="center"/>
          </w:tcPr>
          <w:p w14:paraId="1147F673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测试步骤</w:t>
            </w:r>
          </w:p>
        </w:tc>
        <w:tc>
          <w:tcPr>
            <w:tcW w:w="6885" w:type="dxa"/>
            <w:gridSpan w:val="2"/>
          </w:tcPr>
          <w:p w14:paraId="3F74B8E8" w14:textId="2644D9A6" w:rsidR="00025EF5" w:rsidRPr="00C6382D" w:rsidRDefault="00025EF5" w:rsidP="00025EF5">
            <w:pPr>
              <w:rPr>
                <w:rFonts w:ascii="SimSun" w:hAnsi="SimSun"/>
                <w:szCs w:val="21"/>
              </w:rPr>
            </w:pPr>
          </w:p>
        </w:tc>
      </w:tr>
      <w:tr w:rsidR="00025EF5" w14:paraId="1FE6C1B4" w14:textId="77777777" w:rsidTr="00117F69">
        <w:tc>
          <w:tcPr>
            <w:tcW w:w="1683" w:type="dxa"/>
            <w:vAlign w:val="center"/>
          </w:tcPr>
          <w:p w14:paraId="53B8B026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预期结果</w:t>
            </w:r>
          </w:p>
        </w:tc>
        <w:tc>
          <w:tcPr>
            <w:tcW w:w="6885" w:type="dxa"/>
            <w:gridSpan w:val="2"/>
          </w:tcPr>
          <w:p w14:paraId="178D3995" w14:textId="3A5E87CD" w:rsidR="00025EF5" w:rsidRPr="00DD77B5" w:rsidRDefault="00025EF5" w:rsidP="00025EF5">
            <w:pPr>
              <w:rPr>
                <w:rFonts w:ascii="SimSun" w:hAnsi="SimSun"/>
                <w:szCs w:val="21"/>
              </w:rPr>
            </w:pPr>
          </w:p>
        </w:tc>
      </w:tr>
      <w:tr w:rsidR="00025EF5" w14:paraId="435C4143" w14:textId="77777777" w:rsidTr="00117F69">
        <w:tc>
          <w:tcPr>
            <w:tcW w:w="1683" w:type="dxa"/>
            <w:vAlign w:val="center"/>
          </w:tcPr>
          <w:p w14:paraId="2D32BB34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测试结果</w:t>
            </w:r>
          </w:p>
        </w:tc>
        <w:tc>
          <w:tcPr>
            <w:tcW w:w="3150" w:type="dxa"/>
          </w:tcPr>
          <w:p w14:paraId="0E449408" w14:textId="77777777" w:rsidR="00025EF5" w:rsidRPr="00DD77B5" w:rsidRDefault="00025EF5" w:rsidP="00025EF5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735" w:type="dxa"/>
          </w:tcPr>
          <w:p w14:paraId="77EFBE16" w14:textId="77777777" w:rsidR="00025EF5" w:rsidRPr="00DD77B5" w:rsidRDefault="00025EF5" w:rsidP="00025EF5">
            <w:pPr>
              <w:rPr>
                <w:rFonts w:ascii="SimSun" w:hAnsi="SimSun"/>
                <w:szCs w:val="21"/>
              </w:rPr>
            </w:pP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Passed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Failed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>N/A</w:t>
            </w:r>
          </w:p>
        </w:tc>
      </w:tr>
      <w:tr w:rsidR="00025EF5" w14:paraId="6EAE4F33" w14:textId="77777777" w:rsidTr="00117F69">
        <w:trPr>
          <w:trHeight w:val="776"/>
        </w:trPr>
        <w:tc>
          <w:tcPr>
            <w:tcW w:w="1683" w:type="dxa"/>
            <w:vAlign w:val="center"/>
          </w:tcPr>
          <w:p w14:paraId="7C53B653" w14:textId="77777777" w:rsidR="00025EF5" w:rsidRPr="00E4187E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备注</w:t>
            </w:r>
          </w:p>
        </w:tc>
        <w:tc>
          <w:tcPr>
            <w:tcW w:w="6885" w:type="dxa"/>
            <w:gridSpan w:val="2"/>
          </w:tcPr>
          <w:p w14:paraId="32868BCF" w14:textId="77777777" w:rsidR="00025EF5" w:rsidRPr="00E4187E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</w:tbl>
    <w:p w14:paraId="6FF19618" w14:textId="77777777" w:rsidR="00111BB8" w:rsidRDefault="00111BB8" w:rsidP="00111BB8">
      <w:pPr>
        <w:suppressAutoHyphens w:val="0"/>
        <w:spacing w:after="0" w:line="240" w:lineRule="auto"/>
        <w:ind w:firstLine="48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4E233B73" w14:textId="7F59D04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t>测试记录：（截图）</w:t>
      </w:r>
    </w:p>
    <w:p w14:paraId="33C2B264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1D6E99F0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3714511F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2178F04D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37A76BE0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41816E3B" w14:textId="550FBC0B" w:rsidR="00025EF5" w:rsidRDefault="00025EF5" w:rsidP="00025EF5">
      <w:pPr>
        <w:pStyle w:val="Heading1"/>
        <w:numPr>
          <w:ilvl w:val="0"/>
          <w:numId w:val="9"/>
        </w:numPr>
        <w:spacing w:after="0" w:line="360" w:lineRule="auto"/>
        <w:rPr>
          <w:color w:val="000000"/>
          <w:lang w:eastAsia="zh-CN"/>
        </w:rPr>
      </w:pPr>
      <w:bookmarkStart w:id="4" w:name="_Toc446512139"/>
      <w:r w:rsidRPr="00FB7CAE">
        <w:rPr>
          <w:rFonts w:hint="eastAsia"/>
          <w:lang w:eastAsia="zh-CN"/>
        </w:rPr>
        <w:t>He</w:t>
      </w:r>
      <w:r>
        <w:rPr>
          <w:rFonts w:hint="eastAsia"/>
          <w:color w:val="000000"/>
          <w:lang w:eastAsia="zh-CN"/>
        </w:rPr>
        <w:t xml:space="preserve">lion </w:t>
      </w:r>
      <w:r>
        <w:rPr>
          <w:rFonts w:hint="eastAsia"/>
          <w:color w:val="000000"/>
          <w:lang w:eastAsia="zh-CN"/>
        </w:rPr>
        <w:t>平台基本功能测试</w:t>
      </w:r>
      <w:bookmarkEnd w:id="4"/>
    </w:p>
    <w:p w14:paraId="67707E30" w14:textId="18AD8005" w:rsidR="00025EF5" w:rsidRDefault="00025EF5" w:rsidP="00025EF5">
      <w:pPr>
        <w:pStyle w:val="Heading2"/>
        <w:rPr>
          <w:lang w:eastAsia="zh-CN"/>
        </w:rPr>
      </w:pPr>
      <w:bookmarkStart w:id="5" w:name="_Toc446512140"/>
      <w:r>
        <w:rPr>
          <w:lang w:eastAsia="zh-CN"/>
        </w:rPr>
        <w:t>测试项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Nova</w:t>
      </w:r>
      <w:bookmarkEnd w:id="5"/>
      <w:r>
        <w:rPr>
          <w:lang w:eastAsia="zh-CN"/>
        </w:rPr>
        <w:t xml:space="preserve">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3150"/>
        <w:gridCol w:w="3735"/>
      </w:tblGrid>
      <w:tr w:rsidR="00025EF5" w14:paraId="29F85D7B" w14:textId="77777777" w:rsidTr="00117F69">
        <w:tc>
          <w:tcPr>
            <w:tcW w:w="1683" w:type="dxa"/>
          </w:tcPr>
          <w:p w14:paraId="61A5EC19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测试项目</w:t>
            </w:r>
          </w:p>
        </w:tc>
        <w:tc>
          <w:tcPr>
            <w:tcW w:w="6885" w:type="dxa"/>
            <w:gridSpan w:val="2"/>
          </w:tcPr>
          <w:p w14:paraId="355F742B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0DD2683F" w14:textId="77777777" w:rsidTr="00117F69">
        <w:tc>
          <w:tcPr>
            <w:tcW w:w="1683" w:type="dxa"/>
            <w:vAlign w:val="center"/>
          </w:tcPr>
          <w:p w14:paraId="3826F294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测试目的</w:t>
            </w:r>
          </w:p>
        </w:tc>
        <w:tc>
          <w:tcPr>
            <w:tcW w:w="6885" w:type="dxa"/>
            <w:gridSpan w:val="2"/>
          </w:tcPr>
          <w:p w14:paraId="4934E8C3" w14:textId="77777777" w:rsidR="00025EF5" w:rsidRPr="00DD77B5" w:rsidRDefault="00025EF5" w:rsidP="00117F69">
            <w:pPr>
              <w:pStyle w:val="TableText"/>
              <w:rPr>
                <w:rFonts w:ascii="SimSun" w:hAnsi="SimSun"/>
                <w:sz w:val="21"/>
                <w:szCs w:val="21"/>
              </w:rPr>
            </w:pPr>
          </w:p>
        </w:tc>
      </w:tr>
      <w:tr w:rsidR="00025EF5" w14:paraId="2C7FA5B3" w14:textId="77777777" w:rsidTr="00117F69">
        <w:tc>
          <w:tcPr>
            <w:tcW w:w="1683" w:type="dxa"/>
            <w:vAlign w:val="center"/>
          </w:tcPr>
          <w:p w14:paraId="5BF5DF79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测试步骤</w:t>
            </w:r>
          </w:p>
        </w:tc>
        <w:tc>
          <w:tcPr>
            <w:tcW w:w="6885" w:type="dxa"/>
            <w:gridSpan w:val="2"/>
          </w:tcPr>
          <w:p w14:paraId="028B13B5" w14:textId="77777777" w:rsidR="00025EF5" w:rsidRPr="00C6382D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3C8F977E" w14:textId="77777777" w:rsidTr="00117F69">
        <w:tc>
          <w:tcPr>
            <w:tcW w:w="1683" w:type="dxa"/>
            <w:vAlign w:val="center"/>
          </w:tcPr>
          <w:p w14:paraId="38049E8B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预期结果</w:t>
            </w:r>
          </w:p>
        </w:tc>
        <w:tc>
          <w:tcPr>
            <w:tcW w:w="6885" w:type="dxa"/>
            <w:gridSpan w:val="2"/>
          </w:tcPr>
          <w:p w14:paraId="24431529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7740B076" w14:textId="77777777" w:rsidTr="00117F69">
        <w:tc>
          <w:tcPr>
            <w:tcW w:w="1683" w:type="dxa"/>
            <w:vAlign w:val="center"/>
          </w:tcPr>
          <w:p w14:paraId="6BB38F31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测试结果</w:t>
            </w:r>
          </w:p>
        </w:tc>
        <w:tc>
          <w:tcPr>
            <w:tcW w:w="3150" w:type="dxa"/>
          </w:tcPr>
          <w:p w14:paraId="62894382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735" w:type="dxa"/>
          </w:tcPr>
          <w:p w14:paraId="46EFC40B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Passed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Failed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>N/A</w:t>
            </w:r>
          </w:p>
        </w:tc>
      </w:tr>
      <w:tr w:rsidR="00025EF5" w14:paraId="63EAB586" w14:textId="77777777" w:rsidTr="00117F69">
        <w:trPr>
          <w:trHeight w:val="776"/>
        </w:trPr>
        <w:tc>
          <w:tcPr>
            <w:tcW w:w="1683" w:type="dxa"/>
            <w:vAlign w:val="center"/>
          </w:tcPr>
          <w:p w14:paraId="07BE903D" w14:textId="77777777" w:rsidR="00025EF5" w:rsidRPr="00E4187E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备注</w:t>
            </w:r>
          </w:p>
        </w:tc>
        <w:tc>
          <w:tcPr>
            <w:tcW w:w="6885" w:type="dxa"/>
            <w:gridSpan w:val="2"/>
          </w:tcPr>
          <w:p w14:paraId="34B020E5" w14:textId="77777777" w:rsidR="00025EF5" w:rsidRPr="00E4187E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</w:tbl>
    <w:p w14:paraId="3E42C8B2" w14:textId="77777777" w:rsidR="00025EF5" w:rsidRDefault="00025EF5" w:rsidP="00025EF5">
      <w:pPr>
        <w:suppressAutoHyphens w:val="0"/>
        <w:spacing w:after="0" w:line="240" w:lineRule="auto"/>
        <w:ind w:firstLine="48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231A2789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lastRenderedPageBreak/>
        <w:t>测试记录：（截图）</w:t>
      </w:r>
    </w:p>
    <w:p w14:paraId="69259A47" w14:textId="77777777" w:rsidR="00025EF5" w:rsidRPr="00025EF5" w:rsidRDefault="00025EF5" w:rsidP="00025EF5">
      <w:pPr>
        <w:rPr>
          <w:lang w:eastAsia="zh-CN"/>
        </w:rPr>
      </w:pPr>
    </w:p>
    <w:p w14:paraId="4F42674A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67758284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4D30927B" w14:textId="23888A9D" w:rsidR="00025EF5" w:rsidRDefault="00025EF5" w:rsidP="00025EF5">
      <w:pPr>
        <w:pStyle w:val="Heading1"/>
        <w:numPr>
          <w:ilvl w:val="0"/>
          <w:numId w:val="9"/>
        </w:numPr>
        <w:spacing w:after="0" w:line="360" w:lineRule="auto"/>
        <w:rPr>
          <w:color w:val="000000"/>
          <w:lang w:eastAsia="zh-CN"/>
        </w:rPr>
      </w:pPr>
      <w:bookmarkStart w:id="6" w:name="_Toc446512141"/>
      <w:r w:rsidRPr="00FB7CAE">
        <w:rPr>
          <w:rFonts w:hint="eastAsia"/>
          <w:lang w:eastAsia="zh-CN"/>
        </w:rPr>
        <w:t>He</w:t>
      </w:r>
      <w:r>
        <w:rPr>
          <w:rFonts w:hint="eastAsia"/>
          <w:color w:val="000000"/>
          <w:lang w:eastAsia="zh-CN"/>
        </w:rPr>
        <w:t xml:space="preserve">lion </w:t>
      </w:r>
      <w:r>
        <w:rPr>
          <w:rFonts w:hint="eastAsia"/>
          <w:color w:val="000000"/>
          <w:lang w:eastAsia="zh-CN"/>
        </w:rPr>
        <w:t>平台</w:t>
      </w:r>
      <w:r>
        <w:rPr>
          <w:rFonts w:hint="eastAsia"/>
          <w:color w:val="000000"/>
          <w:lang w:eastAsia="zh-CN"/>
        </w:rPr>
        <w:t>Fw</w:t>
      </w:r>
      <w:r>
        <w:rPr>
          <w:color w:val="000000"/>
          <w:lang w:eastAsia="zh-CN"/>
        </w:rPr>
        <w:t>aaS</w:t>
      </w:r>
      <w:r>
        <w:rPr>
          <w:color w:val="000000"/>
          <w:lang w:eastAsia="zh-CN"/>
        </w:rPr>
        <w:t>功能测试</w:t>
      </w:r>
      <w:bookmarkEnd w:id="6"/>
      <w:r>
        <w:rPr>
          <w:color w:val="000000"/>
          <w:lang w:eastAsia="zh-CN"/>
        </w:rPr>
        <w:t xml:space="preserve"> </w:t>
      </w:r>
    </w:p>
    <w:p w14:paraId="6421A126" w14:textId="15543ACF" w:rsidR="00025EF5" w:rsidRDefault="00025EF5" w:rsidP="00025EF5">
      <w:pPr>
        <w:pStyle w:val="Heading2"/>
        <w:rPr>
          <w:lang w:eastAsia="zh-CN"/>
        </w:rPr>
      </w:pPr>
      <w:bookmarkStart w:id="7" w:name="_Toc446512142"/>
      <w:r>
        <w:rPr>
          <w:lang w:eastAsia="zh-CN"/>
        </w:rPr>
        <w:t>测试项</w:t>
      </w:r>
      <w:r>
        <w:rPr>
          <w:lang w:eastAsia="zh-CN"/>
        </w:rPr>
        <w:t>1</w:t>
      </w:r>
      <w:r>
        <w:rPr>
          <w:lang w:eastAsia="zh-CN"/>
        </w:rPr>
        <w:t>：</w:t>
      </w:r>
      <w:bookmarkEnd w:id="7"/>
      <w:r>
        <w:rPr>
          <w:rFonts w:hint="eastAsia"/>
          <w:lang w:eastAsia="zh-CN"/>
        </w:rPr>
        <w:t xml:space="preserve">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3150"/>
        <w:gridCol w:w="3735"/>
      </w:tblGrid>
      <w:tr w:rsidR="00025EF5" w14:paraId="4075528C" w14:textId="77777777" w:rsidTr="00117F69">
        <w:tc>
          <w:tcPr>
            <w:tcW w:w="1683" w:type="dxa"/>
          </w:tcPr>
          <w:p w14:paraId="79300AAA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测试项目</w:t>
            </w:r>
          </w:p>
        </w:tc>
        <w:tc>
          <w:tcPr>
            <w:tcW w:w="6885" w:type="dxa"/>
            <w:gridSpan w:val="2"/>
          </w:tcPr>
          <w:p w14:paraId="4316101F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40688083" w14:textId="77777777" w:rsidTr="00117F69">
        <w:tc>
          <w:tcPr>
            <w:tcW w:w="1683" w:type="dxa"/>
            <w:vAlign w:val="center"/>
          </w:tcPr>
          <w:p w14:paraId="6FECA42A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测试目的</w:t>
            </w:r>
          </w:p>
        </w:tc>
        <w:tc>
          <w:tcPr>
            <w:tcW w:w="6885" w:type="dxa"/>
            <w:gridSpan w:val="2"/>
          </w:tcPr>
          <w:p w14:paraId="6462E142" w14:textId="77777777" w:rsidR="00025EF5" w:rsidRPr="00DD77B5" w:rsidRDefault="00025EF5" w:rsidP="00117F69">
            <w:pPr>
              <w:pStyle w:val="TableText"/>
              <w:rPr>
                <w:rFonts w:ascii="SimSun" w:hAnsi="SimSun"/>
                <w:sz w:val="21"/>
                <w:szCs w:val="21"/>
              </w:rPr>
            </w:pPr>
          </w:p>
        </w:tc>
      </w:tr>
      <w:tr w:rsidR="00025EF5" w14:paraId="3915B918" w14:textId="77777777" w:rsidTr="00117F69">
        <w:tc>
          <w:tcPr>
            <w:tcW w:w="1683" w:type="dxa"/>
            <w:vAlign w:val="center"/>
          </w:tcPr>
          <w:p w14:paraId="0416EBC6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测试步骤</w:t>
            </w:r>
          </w:p>
        </w:tc>
        <w:tc>
          <w:tcPr>
            <w:tcW w:w="6885" w:type="dxa"/>
            <w:gridSpan w:val="2"/>
          </w:tcPr>
          <w:p w14:paraId="7E5FB7A9" w14:textId="77777777" w:rsidR="00025EF5" w:rsidRPr="00C6382D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3E8EE265" w14:textId="77777777" w:rsidTr="00117F69">
        <w:tc>
          <w:tcPr>
            <w:tcW w:w="1683" w:type="dxa"/>
            <w:vAlign w:val="center"/>
          </w:tcPr>
          <w:p w14:paraId="116A9A60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预期结果</w:t>
            </w:r>
          </w:p>
        </w:tc>
        <w:tc>
          <w:tcPr>
            <w:tcW w:w="6885" w:type="dxa"/>
            <w:gridSpan w:val="2"/>
          </w:tcPr>
          <w:p w14:paraId="41B10162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6A687A06" w14:textId="77777777" w:rsidTr="00117F69">
        <w:tc>
          <w:tcPr>
            <w:tcW w:w="1683" w:type="dxa"/>
            <w:vAlign w:val="center"/>
          </w:tcPr>
          <w:p w14:paraId="0A9015B6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测试结果</w:t>
            </w:r>
          </w:p>
        </w:tc>
        <w:tc>
          <w:tcPr>
            <w:tcW w:w="3150" w:type="dxa"/>
          </w:tcPr>
          <w:p w14:paraId="549D9280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735" w:type="dxa"/>
          </w:tcPr>
          <w:p w14:paraId="3C0A18DC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Passed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Failed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>N/A</w:t>
            </w:r>
          </w:p>
        </w:tc>
      </w:tr>
      <w:tr w:rsidR="00025EF5" w14:paraId="10F779D5" w14:textId="77777777" w:rsidTr="00117F69">
        <w:trPr>
          <w:trHeight w:val="776"/>
        </w:trPr>
        <w:tc>
          <w:tcPr>
            <w:tcW w:w="1683" w:type="dxa"/>
            <w:vAlign w:val="center"/>
          </w:tcPr>
          <w:p w14:paraId="451E2AAC" w14:textId="77777777" w:rsidR="00025EF5" w:rsidRPr="00E4187E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备注</w:t>
            </w:r>
          </w:p>
        </w:tc>
        <w:tc>
          <w:tcPr>
            <w:tcW w:w="6885" w:type="dxa"/>
            <w:gridSpan w:val="2"/>
          </w:tcPr>
          <w:p w14:paraId="3157D0F1" w14:textId="77777777" w:rsidR="00025EF5" w:rsidRPr="00E4187E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</w:tbl>
    <w:p w14:paraId="0109906A" w14:textId="77777777" w:rsidR="00025EF5" w:rsidRDefault="00025EF5" w:rsidP="00025EF5">
      <w:pPr>
        <w:suppressAutoHyphens w:val="0"/>
        <w:spacing w:after="0" w:line="240" w:lineRule="auto"/>
        <w:ind w:firstLine="48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66F5D02D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t>测试记录：（截图）</w:t>
      </w:r>
    </w:p>
    <w:p w14:paraId="221CFD5D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68B13695" w14:textId="5EF77A94" w:rsidR="00025EF5" w:rsidRDefault="00025EF5" w:rsidP="00025EF5">
      <w:pPr>
        <w:pStyle w:val="Heading1"/>
        <w:numPr>
          <w:ilvl w:val="0"/>
          <w:numId w:val="9"/>
        </w:numPr>
        <w:spacing w:after="0" w:line="360" w:lineRule="auto"/>
        <w:rPr>
          <w:color w:val="000000"/>
          <w:lang w:eastAsia="zh-CN"/>
        </w:rPr>
      </w:pPr>
      <w:bookmarkStart w:id="8" w:name="_Toc446512143"/>
      <w:r w:rsidRPr="00FB7CAE">
        <w:rPr>
          <w:rFonts w:hint="eastAsia"/>
          <w:lang w:eastAsia="zh-CN"/>
        </w:rPr>
        <w:t>He</w:t>
      </w:r>
      <w:r>
        <w:rPr>
          <w:rFonts w:hint="eastAsia"/>
          <w:color w:val="000000"/>
          <w:lang w:eastAsia="zh-CN"/>
        </w:rPr>
        <w:t xml:space="preserve">lion </w:t>
      </w:r>
      <w:r>
        <w:rPr>
          <w:rFonts w:hint="eastAsia"/>
          <w:color w:val="000000"/>
          <w:lang w:eastAsia="zh-CN"/>
        </w:rPr>
        <w:t>平台</w:t>
      </w:r>
      <w:r>
        <w:rPr>
          <w:rFonts w:hint="eastAsia"/>
          <w:color w:val="000000"/>
          <w:lang w:eastAsia="zh-CN"/>
        </w:rPr>
        <w:t xml:space="preserve"> LBaa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功能测试</w:t>
      </w:r>
      <w:bookmarkEnd w:id="8"/>
      <w:r>
        <w:rPr>
          <w:color w:val="000000"/>
          <w:lang w:eastAsia="zh-CN"/>
        </w:rPr>
        <w:t xml:space="preserve"> </w:t>
      </w:r>
    </w:p>
    <w:p w14:paraId="0F7C3253" w14:textId="649C8B75" w:rsidR="00025EF5" w:rsidRDefault="00025EF5" w:rsidP="00025EF5">
      <w:pPr>
        <w:pStyle w:val="Heading2"/>
        <w:rPr>
          <w:lang w:eastAsia="zh-CN"/>
        </w:rPr>
      </w:pPr>
      <w:bookmarkStart w:id="9" w:name="_Toc446512144"/>
      <w:r>
        <w:rPr>
          <w:lang w:eastAsia="zh-CN"/>
        </w:rPr>
        <w:t>测试项</w:t>
      </w:r>
      <w:r>
        <w:rPr>
          <w:lang w:eastAsia="zh-CN"/>
        </w:rPr>
        <w:t>1</w:t>
      </w:r>
      <w:r>
        <w:rPr>
          <w:lang w:eastAsia="zh-CN"/>
        </w:rPr>
        <w:t>：</w:t>
      </w:r>
      <w:bookmarkEnd w:id="9"/>
      <w:r>
        <w:rPr>
          <w:rFonts w:hint="eastAsia"/>
          <w:lang w:eastAsia="zh-CN"/>
        </w:rPr>
        <w:t xml:space="preserve">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3150"/>
        <w:gridCol w:w="3735"/>
      </w:tblGrid>
      <w:tr w:rsidR="00025EF5" w14:paraId="07AB6560" w14:textId="77777777" w:rsidTr="00117F69">
        <w:tc>
          <w:tcPr>
            <w:tcW w:w="1683" w:type="dxa"/>
          </w:tcPr>
          <w:p w14:paraId="2AA35F63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测试项目</w:t>
            </w:r>
          </w:p>
        </w:tc>
        <w:tc>
          <w:tcPr>
            <w:tcW w:w="6885" w:type="dxa"/>
            <w:gridSpan w:val="2"/>
          </w:tcPr>
          <w:p w14:paraId="588F2C82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6EA6FFE1" w14:textId="77777777" w:rsidTr="00117F69">
        <w:tc>
          <w:tcPr>
            <w:tcW w:w="1683" w:type="dxa"/>
            <w:vAlign w:val="center"/>
          </w:tcPr>
          <w:p w14:paraId="555CC7CD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测试目的</w:t>
            </w:r>
          </w:p>
        </w:tc>
        <w:tc>
          <w:tcPr>
            <w:tcW w:w="6885" w:type="dxa"/>
            <w:gridSpan w:val="2"/>
          </w:tcPr>
          <w:p w14:paraId="6369D897" w14:textId="77777777" w:rsidR="00025EF5" w:rsidRPr="00DD77B5" w:rsidRDefault="00025EF5" w:rsidP="00117F69">
            <w:pPr>
              <w:pStyle w:val="TableText"/>
              <w:rPr>
                <w:rFonts w:ascii="SimSun" w:hAnsi="SimSun"/>
                <w:sz w:val="21"/>
                <w:szCs w:val="21"/>
              </w:rPr>
            </w:pPr>
          </w:p>
        </w:tc>
      </w:tr>
      <w:tr w:rsidR="00025EF5" w14:paraId="123DEC82" w14:textId="77777777" w:rsidTr="00117F69">
        <w:tc>
          <w:tcPr>
            <w:tcW w:w="1683" w:type="dxa"/>
            <w:vAlign w:val="center"/>
          </w:tcPr>
          <w:p w14:paraId="17B35194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测试步骤</w:t>
            </w:r>
          </w:p>
        </w:tc>
        <w:tc>
          <w:tcPr>
            <w:tcW w:w="6885" w:type="dxa"/>
            <w:gridSpan w:val="2"/>
          </w:tcPr>
          <w:p w14:paraId="554D518A" w14:textId="77777777" w:rsidR="00025EF5" w:rsidRPr="00C6382D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3951258D" w14:textId="77777777" w:rsidTr="00117F69">
        <w:tc>
          <w:tcPr>
            <w:tcW w:w="1683" w:type="dxa"/>
            <w:vAlign w:val="center"/>
          </w:tcPr>
          <w:p w14:paraId="6CA6F4BE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预期结果</w:t>
            </w:r>
          </w:p>
        </w:tc>
        <w:tc>
          <w:tcPr>
            <w:tcW w:w="6885" w:type="dxa"/>
            <w:gridSpan w:val="2"/>
          </w:tcPr>
          <w:p w14:paraId="5C07FBBB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  <w:tr w:rsidR="00025EF5" w14:paraId="3335A865" w14:textId="77777777" w:rsidTr="00117F69">
        <w:tc>
          <w:tcPr>
            <w:tcW w:w="1683" w:type="dxa"/>
            <w:vAlign w:val="center"/>
          </w:tcPr>
          <w:p w14:paraId="791A6C49" w14:textId="77777777" w:rsidR="00025EF5" w:rsidRPr="00DD77B5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测试结果</w:t>
            </w:r>
          </w:p>
        </w:tc>
        <w:tc>
          <w:tcPr>
            <w:tcW w:w="3150" w:type="dxa"/>
          </w:tcPr>
          <w:p w14:paraId="05B9131A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735" w:type="dxa"/>
          </w:tcPr>
          <w:p w14:paraId="281E732F" w14:textId="77777777" w:rsidR="00025EF5" w:rsidRPr="00DD77B5" w:rsidRDefault="00025EF5" w:rsidP="00117F69">
            <w:pPr>
              <w:rPr>
                <w:rFonts w:ascii="SimSun" w:hAnsi="SimSun"/>
                <w:szCs w:val="21"/>
              </w:rPr>
            </w:pP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Passed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Failed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>N/A</w:t>
            </w:r>
          </w:p>
        </w:tc>
      </w:tr>
      <w:tr w:rsidR="00025EF5" w14:paraId="5363ADA4" w14:textId="77777777" w:rsidTr="00117F69">
        <w:trPr>
          <w:trHeight w:val="776"/>
        </w:trPr>
        <w:tc>
          <w:tcPr>
            <w:tcW w:w="1683" w:type="dxa"/>
            <w:vAlign w:val="center"/>
          </w:tcPr>
          <w:p w14:paraId="2C89E7C2" w14:textId="77777777" w:rsidR="00025EF5" w:rsidRPr="00E4187E" w:rsidRDefault="00025EF5" w:rsidP="00117F69">
            <w:pPr>
              <w:pStyle w:val="aa"/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备注</w:t>
            </w:r>
          </w:p>
        </w:tc>
        <w:tc>
          <w:tcPr>
            <w:tcW w:w="6885" w:type="dxa"/>
            <w:gridSpan w:val="2"/>
          </w:tcPr>
          <w:p w14:paraId="418CD8BD" w14:textId="77777777" w:rsidR="00025EF5" w:rsidRPr="00E4187E" w:rsidRDefault="00025EF5" w:rsidP="00117F69">
            <w:pPr>
              <w:rPr>
                <w:rFonts w:ascii="SimSun" w:hAnsi="SimSun"/>
                <w:szCs w:val="21"/>
              </w:rPr>
            </w:pPr>
          </w:p>
        </w:tc>
      </w:tr>
    </w:tbl>
    <w:p w14:paraId="32094465" w14:textId="77777777" w:rsidR="00025EF5" w:rsidRDefault="00025EF5" w:rsidP="00025EF5">
      <w:pPr>
        <w:suppressAutoHyphens w:val="0"/>
        <w:spacing w:after="0" w:line="240" w:lineRule="auto"/>
        <w:ind w:firstLine="48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2891AC09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lastRenderedPageBreak/>
        <w:t>测试记录：（截图）</w:t>
      </w:r>
    </w:p>
    <w:p w14:paraId="23254ABF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199A6D9F" w14:textId="3AE136F0" w:rsidR="00A77E09" w:rsidRDefault="00A77E09" w:rsidP="00A77E09">
      <w:pPr>
        <w:pStyle w:val="Heading1"/>
        <w:numPr>
          <w:ilvl w:val="0"/>
          <w:numId w:val="9"/>
        </w:numPr>
        <w:spacing w:after="0" w:line="360" w:lineRule="auto"/>
        <w:rPr>
          <w:color w:val="000000"/>
          <w:lang w:eastAsia="zh-CN"/>
        </w:rPr>
      </w:pPr>
      <w:bookmarkStart w:id="10" w:name="_Toc446512145"/>
      <w:r w:rsidRPr="00FB7CAE">
        <w:rPr>
          <w:rFonts w:hint="eastAsia"/>
          <w:lang w:eastAsia="zh-CN"/>
        </w:rPr>
        <w:t>He</w:t>
      </w:r>
      <w:r>
        <w:rPr>
          <w:rFonts w:hint="eastAsia"/>
          <w:color w:val="000000"/>
          <w:lang w:eastAsia="zh-CN"/>
        </w:rPr>
        <w:t xml:space="preserve">lion </w:t>
      </w:r>
      <w:r>
        <w:rPr>
          <w:rFonts w:hint="eastAsia"/>
          <w:color w:val="000000"/>
          <w:lang w:eastAsia="zh-CN"/>
        </w:rPr>
        <w:t>平台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>基本</w:t>
      </w:r>
      <w:r>
        <w:rPr>
          <w:color w:val="000000"/>
          <w:lang w:eastAsia="zh-CN"/>
        </w:rPr>
        <w:t>性能测试</w:t>
      </w:r>
      <w:bookmarkEnd w:id="10"/>
      <w:r>
        <w:rPr>
          <w:color w:val="000000"/>
          <w:lang w:eastAsia="zh-CN"/>
        </w:rPr>
        <w:t xml:space="preserve"> </w:t>
      </w:r>
    </w:p>
    <w:p w14:paraId="4760C3D9" w14:textId="35032212" w:rsidR="00A77E09" w:rsidRDefault="00A77E09" w:rsidP="00A77E09">
      <w:pPr>
        <w:pStyle w:val="Heading2"/>
        <w:rPr>
          <w:lang w:eastAsia="zh-CN"/>
        </w:rPr>
      </w:pPr>
      <w:bookmarkStart w:id="11" w:name="_Toc446512146"/>
      <w:r>
        <w:rPr>
          <w:lang w:eastAsia="zh-CN"/>
        </w:rPr>
        <w:t>测试项</w:t>
      </w:r>
      <w:r>
        <w:rPr>
          <w:lang w:eastAsia="zh-CN"/>
        </w:rPr>
        <w:t xml:space="preserve"> VM</w:t>
      </w:r>
      <w:r>
        <w:rPr>
          <w:lang w:eastAsia="zh-CN"/>
        </w:rPr>
        <w:t>网卡带宽及并发</w:t>
      </w:r>
      <w:r>
        <w:rPr>
          <w:rFonts w:hint="eastAsia"/>
          <w:lang w:eastAsia="zh-CN"/>
        </w:rPr>
        <w:t>：</w:t>
      </w:r>
      <w:bookmarkEnd w:id="11"/>
      <w:r>
        <w:rPr>
          <w:rFonts w:hint="eastAsia"/>
          <w:lang w:eastAsia="zh-CN"/>
        </w:rPr>
        <w:t xml:space="preserve">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3150"/>
        <w:gridCol w:w="3735"/>
      </w:tblGrid>
      <w:tr w:rsidR="00A77E09" w14:paraId="6046043D" w14:textId="77777777" w:rsidTr="00BA76C0">
        <w:tc>
          <w:tcPr>
            <w:tcW w:w="1683" w:type="dxa"/>
          </w:tcPr>
          <w:p w14:paraId="6646270F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测试项目</w:t>
            </w:r>
          </w:p>
        </w:tc>
        <w:tc>
          <w:tcPr>
            <w:tcW w:w="6885" w:type="dxa"/>
            <w:gridSpan w:val="2"/>
          </w:tcPr>
          <w:p w14:paraId="2C555260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  <w:tr w:rsidR="00A77E09" w14:paraId="1CC8FE7C" w14:textId="77777777" w:rsidTr="00BA76C0">
        <w:tc>
          <w:tcPr>
            <w:tcW w:w="1683" w:type="dxa"/>
            <w:vAlign w:val="center"/>
          </w:tcPr>
          <w:p w14:paraId="791D906B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测试目的</w:t>
            </w:r>
          </w:p>
        </w:tc>
        <w:tc>
          <w:tcPr>
            <w:tcW w:w="6885" w:type="dxa"/>
            <w:gridSpan w:val="2"/>
          </w:tcPr>
          <w:p w14:paraId="7E3A4729" w14:textId="77777777" w:rsidR="00A77E09" w:rsidRPr="00DD77B5" w:rsidRDefault="00A77E09" w:rsidP="00BA76C0">
            <w:pPr>
              <w:pStyle w:val="TableText"/>
              <w:rPr>
                <w:rFonts w:ascii="SimSun" w:hAnsi="SimSun"/>
                <w:sz w:val="21"/>
                <w:szCs w:val="21"/>
              </w:rPr>
            </w:pPr>
          </w:p>
        </w:tc>
      </w:tr>
      <w:tr w:rsidR="00A77E09" w14:paraId="59CB04E9" w14:textId="77777777" w:rsidTr="00BA76C0">
        <w:tc>
          <w:tcPr>
            <w:tcW w:w="1683" w:type="dxa"/>
            <w:vAlign w:val="center"/>
          </w:tcPr>
          <w:p w14:paraId="65D7A7FF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测试步骤</w:t>
            </w:r>
          </w:p>
        </w:tc>
        <w:tc>
          <w:tcPr>
            <w:tcW w:w="6885" w:type="dxa"/>
            <w:gridSpan w:val="2"/>
          </w:tcPr>
          <w:p w14:paraId="1D54D062" w14:textId="77777777" w:rsidR="00A77E09" w:rsidRPr="00C6382D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  <w:tr w:rsidR="00A77E09" w14:paraId="7F7A2B3F" w14:textId="77777777" w:rsidTr="00BA76C0">
        <w:tc>
          <w:tcPr>
            <w:tcW w:w="1683" w:type="dxa"/>
            <w:vAlign w:val="center"/>
          </w:tcPr>
          <w:p w14:paraId="5C883928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预期结果</w:t>
            </w:r>
          </w:p>
        </w:tc>
        <w:tc>
          <w:tcPr>
            <w:tcW w:w="6885" w:type="dxa"/>
            <w:gridSpan w:val="2"/>
          </w:tcPr>
          <w:p w14:paraId="71059D8D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  <w:tr w:rsidR="00A77E09" w14:paraId="540B180A" w14:textId="77777777" w:rsidTr="00BA76C0">
        <w:tc>
          <w:tcPr>
            <w:tcW w:w="1683" w:type="dxa"/>
            <w:vAlign w:val="center"/>
          </w:tcPr>
          <w:p w14:paraId="0CDA0800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测试结果</w:t>
            </w:r>
          </w:p>
        </w:tc>
        <w:tc>
          <w:tcPr>
            <w:tcW w:w="3150" w:type="dxa"/>
          </w:tcPr>
          <w:p w14:paraId="2371A212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735" w:type="dxa"/>
          </w:tcPr>
          <w:p w14:paraId="59635D9C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Passed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Failed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>N/A</w:t>
            </w:r>
          </w:p>
        </w:tc>
      </w:tr>
      <w:tr w:rsidR="00A77E09" w14:paraId="25C97CB8" w14:textId="77777777" w:rsidTr="00BA76C0">
        <w:trPr>
          <w:trHeight w:val="776"/>
        </w:trPr>
        <w:tc>
          <w:tcPr>
            <w:tcW w:w="1683" w:type="dxa"/>
            <w:vAlign w:val="center"/>
          </w:tcPr>
          <w:p w14:paraId="48A626D4" w14:textId="77777777" w:rsidR="00A77E09" w:rsidRPr="00E4187E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备注</w:t>
            </w:r>
          </w:p>
        </w:tc>
        <w:tc>
          <w:tcPr>
            <w:tcW w:w="6885" w:type="dxa"/>
            <w:gridSpan w:val="2"/>
          </w:tcPr>
          <w:p w14:paraId="292C5BC6" w14:textId="77777777" w:rsidR="00A77E09" w:rsidRPr="00E4187E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</w:tbl>
    <w:p w14:paraId="3DC264C1" w14:textId="77777777" w:rsidR="00A77E09" w:rsidRDefault="00A77E09" w:rsidP="00A77E09">
      <w:pPr>
        <w:suppressAutoHyphens w:val="0"/>
        <w:spacing w:after="0" w:line="240" w:lineRule="auto"/>
        <w:ind w:firstLine="48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65A005A5" w14:textId="77777777" w:rsidR="00A77E09" w:rsidRDefault="00A77E09" w:rsidP="00A77E09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t>测试记录：（截图）</w:t>
      </w:r>
    </w:p>
    <w:p w14:paraId="42930C76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599D836B" w14:textId="46A36291" w:rsidR="00A77E09" w:rsidRDefault="00A77E09" w:rsidP="00A77E09">
      <w:pPr>
        <w:pStyle w:val="Heading2"/>
        <w:numPr>
          <w:ilvl w:val="1"/>
          <w:numId w:val="63"/>
        </w:numPr>
        <w:rPr>
          <w:lang w:eastAsia="zh-CN"/>
        </w:rPr>
      </w:pPr>
      <w:bookmarkStart w:id="12" w:name="_Toc446512147"/>
      <w:r>
        <w:rPr>
          <w:lang w:eastAsia="zh-CN"/>
        </w:rPr>
        <w:t>测试项</w:t>
      </w:r>
      <w:r>
        <w:rPr>
          <w:lang w:eastAsia="zh-CN"/>
        </w:rPr>
        <w:t xml:space="preserve">  CEPH</w:t>
      </w:r>
      <w:r>
        <w:rPr>
          <w:lang w:eastAsia="zh-CN"/>
        </w:rPr>
        <w:t>存储基本性能</w:t>
      </w:r>
      <w:r>
        <w:rPr>
          <w:rFonts w:hint="eastAsia"/>
          <w:lang w:eastAsia="zh-CN"/>
        </w:rPr>
        <w:t>：</w:t>
      </w:r>
      <w:bookmarkEnd w:id="12"/>
      <w:r>
        <w:rPr>
          <w:rFonts w:hint="eastAsia"/>
          <w:lang w:eastAsia="zh-CN"/>
        </w:rPr>
        <w:t xml:space="preserve">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3150"/>
        <w:gridCol w:w="3735"/>
      </w:tblGrid>
      <w:tr w:rsidR="00A77E09" w14:paraId="461CD7C9" w14:textId="77777777" w:rsidTr="00BA76C0">
        <w:tc>
          <w:tcPr>
            <w:tcW w:w="1683" w:type="dxa"/>
          </w:tcPr>
          <w:p w14:paraId="0AC791B1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测试项目</w:t>
            </w:r>
          </w:p>
        </w:tc>
        <w:tc>
          <w:tcPr>
            <w:tcW w:w="6885" w:type="dxa"/>
            <w:gridSpan w:val="2"/>
          </w:tcPr>
          <w:p w14:paraId="252CE368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  <w:tr w:rsidR="00A77E09" w14:paraId="44F0EC8F" w14:textId="77777777" w:rsidTr="00BA76C0">
        <w:tc>
          <w:tcPr>
            <w:tcW w:w="1683" w:type="dxa"/>
            <w:vAlign w:val="center"/>
          </w:tcPr>
          <w:p w14:paraId="5B8F0D0A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测试目的</w:t>
            </w:r>
          </w:p>
        </w:tc>
        <w:tc>
          <w:tcPr>
            <w:tcW w:w="6885" w:type="dxa"/>
            <w:gridSpan w:val="2"/>
          </w:tcPr>
          <w:p w14:paraId="19F41C5D" w14:textId="77777777" w:rsidR="00A77E09" w:rsidRPr="00DD77B5" w:rsidRDefault="00A77E09" w:rsidP="00BA76C0">
            <w:pPr>
              <w:pStyle w:val="TableText"/>
              <w:rPr>
                <w:rFonts w:ascii="SimSun" w:hAnsi="SimSun"/>
                <w:sz w:val="21"/>
                <w:szCs w:val="21"/>
              </w:rPr>
            </w:pPr>
          </w:p>
        </w:tc>
      </w:tr>
      <w:tr w:rsidR="00A77E09" w14:paraId="52951F31" w14:textId="77777777" w:rsidTr="00BA76C0">
        <w:tc>
          <w:tcPr>
            <w:tcW w:w="1683" w:type="dxa"/>
            <w:vAlign w:val="center"/>
          </w:tcPr>
          <w:p w14:paraId="69AFFC71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测试步骤</w:t>
            </w:r>
          </w:p>
        </w:tc>
        <w:tc>
          <w:tcPr>
            <w:tcW w:w="6885" w:type="dxa"/>
            <w:gridSpan w:val="2"/>
          </w:tcPr>
          <w:p w14:paraId="1F747ABB" w14:textId="77777777" w:rsidR="00A77E09" w:rsidRPr="00C6382D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  <w:tr w:rsidR="00A77E09" w14:paraId="1E3E322F" w14:textId="77777777" w:rsidTr="00BA76C0">
        <w:tc>
          <w:tcPr>
            <w:tcW w:w="1683" w:type="dxa"/>
            <w:vAlign w:val="center"/>
          </w:tcPr>
          <w:p w14:paraId="3DDA6AAD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预期结果</w:t>
            </w:r>
          </w:p>
        </w:tc>
        <w:tc>
          <w:tcPr>
            <w:tcW w:w="6885" w:type="dxa"/>
            <w:gridSpan w:val="2"/>
          </w:tcPr>
          <w:p w14:paraId="7F3B3A72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  <w:tr w:rsidR="00A77E09" w14:paraId="0C59D7B9" w14:textId="77777777" w:rsidTr="00BA76C0">
        <w:tc>
          <w:tcPr>
            <w:tcW w:w="1683" w:type="dxa"/>
            <w:vAlign w:val="center"/>
          </w:tcPr>
          <w:p w14:paraId="5317F7D6" w14:textId="77777777" w:rsidR="00A77E09" w:rsidRPr="00DD77B5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 w:rsidRPr="00DD77B5">
              <w:rPr>
                <w:rFonts w:ascii="SimSun" w:hAnsi="SimSun" w:hint="eastAsia"/>
                <w:sz w:val="21"/>
                <w:szCs w:val="21"/>
              </w:rPr>
              <w:t>测试结果</w:t>
            </w:r>
          </w:p>
        </w:tc>
        <w:tc>
          <w:tcPr>
            <w:tcW w:w="3150" w:type="dxa"/>
          </w:tcPr>
          <w:p w14:paraId="598BA083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735" w:type="dxa"/>
          </w:tcPr>
          <w:p w14:paraId="5C999E46" w14:textId="77777777" w:rsidR="00A77E09" w:rsidRPr="00DD77B5" w:rsidRDefault="00A77E09" w:rsidP="00BA76C0">
            <w:pPr>
              <w:rPr>
                <w:rFonts w:ascii="SimSun" w:hAnsi="SimSun"/>
                <w:szCs w:val="21"/>
              </w:rPr>
            </w:pP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Passed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 xml:space="preserve">Failed  </w:t>
            </w:r>
            <w:r w:rsidRPr="00DD77B5">
              <w:rPr>
                <w:rFonts w:ascii="SimSun" w:hAnsi="SimSun"/>
                <w:szCs w:val="21"/>
              </w:rPr>
              <w:sym w:font="Wingdings" w:char="F0A8"/>
            </w:r>
            <w:r w:rsidRPr="00DD77B5">
              <w:rPr>
                <w:rFonts w:ascii="SimSun" w:hAnsi="SimSun" w:hint="eastAsia"/>
                <w:szCs w:val="21"/>
              </w:rPr>
              <w:t>N/A</w:t>
            </w:r>
          </w:p>
        </w:tc>
      </w:tr>
      <w:tr w:rsidR="00A77E09" w14:paraId="77E56DAC" w14:textId="77777777" w:rsidTr="00BA76C0">
        <w:trPr>
          <w:trHeight w:val="776"/>
        </w:trPr>
        <w:tc>
          <w:tcPr>
            <w:tcW w:w="1683" w:type="dxa"/>
            <w:vAlign w:val="center"/>
          </w:tcPr>
          <w:p w14:paraId="6DB58415" w14:textId="77777777" w:rsidR="00A77E09" w:rsidRPr="00E4187E" w:rsidRDefault="00A77E09" w:rsidP="00BA76C0">
            <w:pPr>
              <w:pStyle w:val="aa"/>
              <w:rPr>
                <w:rFonts w:ascii="SimSun" w:hAnsi="SimSun"/>
                <w:sz w:val="21"/>
                <w:szCs w:val="21"/>
              </w:rPr>
            </w:pPr>
            <w:r>
              <w:rPr>
                <w:rFonts w:ascii="SimSun" w:hAnsi="SimSun" w:hint="eastAsia"/>
                <w:sz w:val="21"/>
                <w:szCs w:val="21"/>
              </w:rPr>
              <w:t>备注</w:t>
            </w:r>
          </w:p>
        </w:tc>
        <w:tc>
          <w:tcPr>
            <w:tcW w:w="6885" w:type="dxa"/>
            <w:gridSpan w:val="2"/>
          </w:tcPr>
          <w:p w14:paraId="67991C74" w14:textId="77777777" w:rsidR="00A77E09" w:rsidRPr="00E4187E" w:rsidRDefault="00A77E09" w:rsidP="00BA76C0">
            <w:pPr>
              <w:rPr>
                <w:rFonts w:ascii="SimSun" w:hAnsi="SimSun"/>
                <w:szCs w:val="21"/>
              </w:rPr>
            </w:pPr>
          </w:p>
        </w:tc>
      </w:tr>
    </w:tbl>
    <w:p w14:paraId="37AD5007" w14:textId="77777777" w:rsidR="00A77E09" w:rsidRDefault="00A77E09" w:rsidP="00A77E09">
      <w:pPr>
        <w:suppressAutoHyphens w:val="0"/>
        <w:spacing w:after="0" w:line="240" w:lineRule="auto"/>
        <w:ind w:firstLine="48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0EE3EFCB" w14:textId="77777777" w:rsidR="00A77E09" w:rsidRDefault="00A77E09" w:rsidP="00A77E09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t>测试记录：（截图）</w:t>
      </w:r>
    </w:p>
    <w:p w14:paraId="34530B29" w14:textId="77777777" w:rsidR="00A77E09" w:rsidRDefault="00A77E09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70DFED3F" w14:textId="77777777" w:rsidR="00A77E09" w:rsidRDefault="00A77E09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4885F0FE" w14:textId="7C79466C" w:rsidR="00025EF5" w:rsidRDefault="00025EF5" w:rsidP="00025EF5">
      <w:pPr>
        <w:pStyle w:val="Heading1"/>
        <w:numPr>
          <w:ilvl w:val="0"/>
          <w:numId w:val="9"/>
        </w:numPr>
        <w:spacing w:after="0" w:line="360" w:lineRule="auto"/>
        <w:rPr>
          <w:color w:val="000000"/>
          <w:lang w:eastAsia="zh-CN"/>
        </w:rPr>
      </w:pPr>
      <w:bookmarkStart w:id="13" w:name="_Toc446512148"/>
      <w:r w:rsidRPr="00FB7CAE">
        <w:rPr>
          <w:rFonts w:hint="eastAsia"/>
          <w:lang w:eastAsia="zh-CN"/>
        </w:rPr>
        <w:lastRenderedPageBreak/>
        <w:t>He</w:t>
      </w:r>
      <w:r>
        <w:rPr>
          <w:rFonts w:hint="eastAsia"/>
          <w:color w:val="000000"/>
          <w:lang w:eastAsia="zh-CN"/>
        </w:rPr>
        <w:t xml:space="preserve">lion </w:t>
      </w:r>
      <w:r>
        <w:rPr>
          <w:rFonts w:hint="eastAsia"/>
          <w:color w:val="000000"/>
          <w:lang w:eastAsia="zh-CN"/>
        </w:rPr>
        <w:t>平台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>测试验收</w:t>
      </w:r>
      <w:bookmarkEnd w:id="13"/>
    </w:p>
    <w:p w14:paraId="1E51F08C" w14:textId="1E6CB25A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32"/>
          <w:szCs w:val="24"/>
          <w:lang w:eastAsia="zh-CN"/>
        </w:rPr>
        <w:t>HP</w:t>
      </w: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E</w:t>
      </w:r>
      <w:r w:rsidRPr="00025EF5">
        <w:rPr>
          <w:rFonts w:ascii="Times New Roman" w:eastAsia="SimSun" w:hAnsi="Times New Roman" w:cs="Times New Roman" w:hint="eastAsia"/>
          <w:color w:val="auto"/>
          <w:sz w:val="32"/>
          <w:szCs w:val="24"/>
          <w:lang w:eastAsia="zh-CN"/>
        </w:rPr>
        <w:t>测试人姓名：</w:t>
      </w:r>
    </w:p>
    <w:p w14:paraId="5DDB1F42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3A4B0251" w14:textId="1EF63506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测试时间：</w:t>
      </w:r>
    </w:p>
    <w:p w14:paraId="665CE717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151A5B3D" w14:textId="05FEF5E4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签字：</w:t>
      </w:r>
    </w:p>
    <w:p w14:paraId="212BEBE5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2D056F48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448AF4BF" w14:textId="3540E345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东华测试参与人姓名：</w:t>
      </w:r>
    </w:p>
    <w:p w14:paraId="4D4EE5F2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66D84503" w14:textId="1EBF148B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参与时间：</w:t>
      </w:r>
    </w:p>
    <w:p w14:paraId="781A27CC" w14:textId="62BB106A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3D71AB38" w14:textId="3976D02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签字：</w:t>
      </w:r>
    </w:p>
    <w:p w14:paraId="1E1C46CE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658AF1D7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3DD5101F" w14:textId="36430EE4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32"/>
          <w:szCs w:val="24"/>
          <w:lang w:eastAsia="zh-CN"/>
        </w:rPr>
        <w:t>伟东测试参与人姓名：</w:t>
      </w:r>
    </w:p>
    <w:p w14:paraId="459F205D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04A959F8" w14:textId="4826E6B6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参与时间：</w:t>
      </w:r>
    </w:p>
    <w:p w14:paraId="176DB9DF" w14:textId="77777777" w:rsid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</w:p>
    <w:p w14:paraId="67806D1C" w14:textId="49AF4F88" w:rsidR="00025EF5" w:rsidRPr="00025EF5" w:rsidRDefault="00025EF5" w:rsidP="00025EF5">
      <w:pPr>
        <w:suppressAutoHyphens w:val="0"/>
        <w:spacing w:after="0" w:line="240" w:lineRule="auto"/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</w:pPr>
      <w:r>
        <w:rPr>
          <w:rFonts w:ascii="Times New Roman" w:eastAsia="SimSun" w:hAnsi="Times New Roman" w:cs="Times New Roman"/>
          <w:color w:val="auto"/>
          <w:sz w:val="32"/>
          <w:szCs w:val="24"/>
          <w:lang w:eastAsia="zh-CN"/>
        </w:rPr>
        <w:t>签字：</w:t>
      </w:r>
    </w:p>
    <w:sectPr w:rsidR="00025EF5" w:rsidRPr="00025EF5" w:rsidSect="00AB2135">
      <w:headerReference w:type="default" r:id="rId10"/>
      <w:footerReference w:type="default" r:id="rId11"/>
      <w:pgSz w:w="11909" w:h="16834" w:code="9"/>
      <w:pgMar w:top="1872" w:right="720" w:bottom="1728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85FF0" w14:textId="77777777" w:rsidR="00ED51E3" w:rsidRDefault="00ED51E3" w:rsidP="00733240">
      <w:pPr>
        <w:spacing w:after="0" w:line="240" w:lineRule="auto"/>
      </w:pPr>
      <w:r>
        <w:separator/>
      </w:r>
    </w:p>
    <w:p w14:paraId="75753C45" w14:textId="77777777" w:rsidR="00ED51E3" w:rsidRDefault="00ED51E3"/>
  </w:endnote>
  <w:endnote w:type="continuationSeparator" w:id="0">
    <w:p w14:paraId="7504921A" w14:textId="77777777" w:rsidR="00ED51E3" w:rsidRDefault="00ED51E3" w:rsidP="00733240">
      <w:pPr>
        <w:spacing w:after="0" w:line="240" w:lineRule="auto"/>
      </w:pPr>
      <w:r>
        <w:continuationSeparator/>
      </w:r>
    </w:p>
    <w:p w14:paraId="4B65E755" w14:textId="77777777" w:rsidR="00ED51E3" w:rsidRDefault="00ED5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ric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 Light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pleRegular">
    <w:altName w:val="MS Gothic"/>
    <w:panose1 w:val="00000000000000000000"/>
    <w:charset w:val="00"/>
    <w:family w:val="modern"/>
    <w:notTrueType/>
    <w:pitch w:val="fixed"/>
    <w:sig w:usb0="00000003" w:usb1="5000204A" w:usb2="00000000" w:usb3="00000000" w:csb0="00000001" w:csb1="00000000"/>
  </w:font>
  <w:font w:name="HPSimplified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3AF14" w14:textId="77777777" w:rsidR="008B086A" w:rsidRPr="00DB5031" w:rsidRDefault="008B086A" w:rsidP="00DB5031">
    <w:pPr>
      <w:pStyle w:val="a"/>
      <w:rPr>
        <w:lang w:eastAsia="zh-CN"/>
      </w:rPr>
    </w:pPr>
    <w:r w:rsidRPr="00FF3444">
      <w:rPr>
        <w:rFonts w:hint="eastAsia"/>
        <w:lang w:eastAsia="zh-CN"/>
      </w:rPr>
      <w:t xml:space="preserve">© </w:t>
    </w:r>
    <w:r w:rsidRPr="00FF3444">
      <w:rPr>
        <w:rFonts w:hint="eastAsia"/>
        <w:lang w:eastAsia="zh-CN"/>
      </w:rPr>
      <w:t>版权所有</w:t>
    </w:r>
    <w:r>
      <w:rPr>
        <w:rFonts w:asciiTheme="majorHAnsi" w:hAnsiTheme="majorHAnsi"/>
        <w:lang w:eastAsia="zh-CN"/>
      </w:rPr>
      <w:t>2016</w:t>
    </w:r>
    <w:r w:rsidRPr="00FF3444">
      <w:rPr>
        <w:rFonts w:asciiTheme="majorHAnsi" w:hAnsiTheme="majorHAnsi"/>
        <w:lang w:eastAsia="zh-CN"/>
      </w:rPr>
      <w:t xml:space="preserve"> Hewlett Packard Enterprise Development LP</w:t>
    </w:r>
    <w:r>
      <w:rPr>
        <w:rFonts w:hint="eastAsia"/>
        <w:lang w:eastAsia="zh-CN"/>
      </w:rPr>
      <w:t>。</w:t>
    </w:r>
    <w:r>
      <w:rPr>
        <w:rFonts w:hint="eastAsia"/>
        <w:lang w:eastAsia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7200"/>
      <w:gridCol w:w="2795"/>
    </w:tblGrid>
    <w:tr w:rsidR="008B086A" w14:paraId="56E55B46" w14:textId="77777777" w:rsidTr="00B81056">
      <w:trPr>
        <w:trHeight w:val="432"/>
      </w:trPr>
      <w:tc>
        <w:tcPr>
          <w:tcW w:w="7200" w:type="dxa"/>
          <w:vAlign w:val="bottom"/>
        </w:tcPr>
        <w:p w14:paraId="67E78321" w14:textId="77777777" w:rsidR="008B086A" w:rsidRDefault="008B086A" w:rsidP="0022110D">
          <w:pPr>
            <w:pStyle w:val="a2"/>
          </w:pPr>
          <w:r w:rsidRPr="00A43F3F">
            <w:rPr>
              <w:rFonts w:hint="eastAsia"/>
            </w:rPr>
            <w:t>© 版权所有</w:t>
          </w:r>
          <w:r>
            <w:rPr>
              <w:rFonts w:hint="eastAsia"/>
            </w:rPr>
            <w:t>2016</w:t>
          </w:r>
          <w:r w:rsidRPr="00A43F3F">
            <w:rPr>
              <w:rFonts w:hint="eastAsia"/>
            </w:rPr>
            <w:t xml:space="preserve"> Hewlett Packard Enterprise Development LP.</w:t>
          </w:r>
        </w:p>
      </w:tc>
      <w:tc>
        <w:tcPr>
          <w:tcW w:w="2795" w:type="dxa"/>
          <w:vAlign w:val="bottom"/>
        </w:tcPr>
        <w:sdt>
          <w:sdtPr>
            <w:id w:val="-941140724"/>
            <w:docPartObj>
              <w:docPartGallery w:val="Page Numbers (Bottom of Page)"/>
              <w:docPartUnique/>
            </w:docPartObj>
          </w:sdtPr>
          <w:sdtEndPr/>
          <w:sdtContent>
            <w:p w14:paraId="379E81C6" w14:textId="77777777" w:rsidR="008B086A" w:rsidRDefault="008B086A" w:rsidP="00660664">
              <w:pPr>
                <w:pStyle w:val="a3"/>
              </w:pPr>
              <w:r>
                <w:rPr>
                  <w:rFonts w:hint="eastAsia"/>
                  <w:lang w:eastAsia="zh-CN"/>
                </w:rPr>
                <w:t>第</w:t>
              </w:r>
              <w:r w:rsidRPr="001A36EF">
                <w:fldChar w:fldCharType="begin"/>
              </w:r>
              <w:r w:rsidRPr="001A36EF">
                <w:instrText xml:space="preserve"> PAGE   \* MERGEFORMAT </w:instrText>
              </w:r>
              <w:r w:rsidRPr="001A36EF">
                <w:fldChar w:fldCharType="separate"/>
              </w:r>
              <w:r w:rsidR="003435C7">
                <w:rPr>
                  <w:noProof/>
                </w:rPr>
                <w:t>7</w:t>
              </w:r>
              <w:r w:rsidRPr="001A36EF">
                <w:fldChar w:fldCharType="end"/>
              </w:r>
              <w:r>
                <w:rPr>
                  <w:rFonts w:hint="eastAsia"/>
                  <w:lang w:eastAsia="zh-CN"/>
                </w:rPr>
                <w:t>页</w:t>
              </w:r>
            </w:p>
          </w:sdtContent>
        </w:sdt>
      </w:tc>
    </w:tr>
  </w:tbl>
  <w:p w14:paraId="37EB7E2C" w14:textId="77777777" w:rsidR="008B086A" w:rsidRPr="00E62D60" w:rsidRDefault="008B086A" w:rsidP="001A36EF">
    <w:pPr>
      <w:pStyle w:val="Footer"/>
      <w:tabs>
        <w:tab w:val="clear" w:pos="4680"/>
        <w:tab w:val="clear" w:pos="9360"/>
        <w:tab w:val="left" w:pos="30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FBEBE" w14:textId="77777777" w:rsidR="00ED51E3" w:rsidRPr="00235DCD" w:rsidRDefault="00ED51E3" w:rsidP="00235DCD"/>
  </w:footnote>
  <w:footnote w:type="continuationSeparator" w:id="0">
    <w:p w14:paraId="4851FDBD" w14:textId="77777777" w:rsidR="00ED51E3" w:rsidRDefault="00ED51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A798" w14:textId="58A7EDEA" w:rsidR="008B086A" w:rsidRPr="00DB5031" w:rsidRDefault="008B086A" w:rsidP="00DB5031">
    <w:pPr>
      <w:pStyle w:val="a6"/>
    </w:pPr>
    <w:r w:rsidRPr="00466E06">
      <w:rPr>
        <w:noProof/>
        <w:lang w:eastAsia="zh-CN"/>
      </w:rPr>
      <w:drawing>
        <wp:anchor distT="0" distB="0" distL="114300" distR="114300" simplePos="0" relativeHeight="251675648" behindDoc="0" locked="0" layoutInCell="1" allowOverlap="1" wp14:anchorId="059896F0" wp14:editId="272A8F9A">
          <wp:simplePos x="0" y="0"/>
          <wp:positionH relativeFrom="page">
            <wp:posOffset>1036320</wp:posOffset>
          </wp:positionH>
          <wp:positionV relativeFrom="page">
            <wp:posOffset>1071880</wp:posOffset>
          </wp:positionV>
          <wp:extent cx="1608455" cy="670560"/>
          <wp:effectExtent l="0" t="0" r="0" b="0"/>
          <wp:wrapSquare wrapText="bothSides"/>
          <wp:docPr id="3" name="Picture 3" descr="C:\Users\gaoling\Desktop\Prj\KS\New folder\Writer Tool\HPE Brand Center\慧与logo\png_files\hpe_pri_sc_grn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oling\Desktop\Prj\KS\New folder\Writer Tool\HPE Brand Center\慧与logo\png_files\hpe_pri_sc_grn_pos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951"/>
                  <a:stretch/>
                </pic:blipFill>
                <pic:spPr bwMode="auto">
                  <a:xfrm>
                    <a:off x="0" y="0"/>
                    <a:ext cx="1608455" cy="670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503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86E2C85" wp14:editId="25AEBD90">
              <wp:simplePos x="4533900" y="419100"/>
              <wp:positionH relativeFrom="column">
                <wp:align>center</wp:align>
              </wp:positionH>
              <wp:positionV relativeFrom="page">
                <wp:align>center</wp:align>
              </wp:positionV>
              <wp:extent cx="6473952" cy="9601200"/>
              <wp:effectExtent l="76200" t="76200" r="79375" b="762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3952" cy="9601200"/>
                      </a:xfrm>
                      <a:prstGeom prst="rect">
                        <a:avLst/>
                      </a:prstGeom>
                      <a:noFill/>
                      <a:ln w="1524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1DDF3F" id="Rectangle 1" o:spid="_x0000_s1026" style="position:absolute;margin-left:0;margin-top:0;width:509.75pt;height:756pt;z-index:-2516428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" filled="f" strokecolor="#00b388 [3214]" strokeweight="12pt">
              <w10:wrap anchory="page"/>
            </v:rect>
          </w:pict>
        </mc:Fallback>
      </mc:AlternateContent>
    </w:r>
    <w:r w:rsidR="008C4884">
      <w:rPr>
        <w:rFonts w:hint="eastAsia"/>
        <w:lang w:eastAsia="zh-CN"/>
      </w:rPr>
      <w:t>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31"/>
      <w:gridCol w:w="3632"/>
      <w:gridCol w:w="3182"/>
    </w:tblGrid>
    <w:tr w:rsidR="008B086A" w14:paraId="2240D69E" w14:textId="77777777" w:rsidTr="0080608C">
      <w:trPr>
        <w:trHeight w:val="720"/>
      </w:trPr>
      <w:tc>
        <w:tcPr>
          <w:tcW w:w="3631" w:type="dxa"/>
        </w:tcPr>
        <w:p w14:paraId="70C2A87B" w14:textId="718C34BD" w:rsidR="008B086A" w:rsidRPr="0046054C" w:rsidRDefault="008B086A" w:rsidP="008A14C8">
          <w:pPr>
            <w:pStyle w:val="a0"/>
            <w:rPr>
              <w:lang w:eastAsia="zh-CN"/>
            </w:rPr>
          </w:pPr>
          <w:r>
            <w:rPr>
              <w:rFonts w:hint="eastAsia"/>
              <w:lang w:eastAsia="zh-CN"/>
            </w:rPr>
            <w:t>伟东教育云平台</w:t>
          </w:r>
        </w:p>
      </w:tc>
      <w:tc>
        <w:tcPr>
          <w:tcW w:w="3632" w:type="dxa"/>
        </w:tcPr>
        <w:p w14:paraId="76C661C1" w14:textId="77777777" w:rsidR="008B086A" w:rsidRPr="0046054C" w:rsidRDefault="008B086A" w:rsidP="0080608C">
          <w:pPr>
            <w:pStyle w:val="a0"/>
            <w:jc w:val="center"/>
          </w:pPr>
          <w:r>
            <w:rPr>
              <w:rFonts w:hint="eastAsia"/>
              <w:lang w:eastAsia="zh-CN"/>
            </w:rPr>
            <w:t>版本</w:t>
          </w:r>
          <w:r w:rsidRPr="0046054C">
            <w:t xml:space="preserve"> 1.0</w:t>
          </w:r>
        </w:p>
        <w:p w14:paraId="33A118AF" w14:textId="77777777" w:rsidR="008B086A" w:rsidRPr="00674935" w:rsidRDefault="008B086A" w:rsidP="0080608C">
          <w:pPr>
            <w:pStyle w:val="a0"/>
            <w:jc w:val="center"/>
          </w:pPr>
          <w: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>TIME \@ "yyyy年M月"</w:instrText>
          </w:r>
          <w:r>
            <w:rPr>
              <w:lang w:eastAsia="zh-CN"/>
            </w:rPr>
            <w:instrText xml:space="preserve"> </w:instrText>
          </w:r>
          <w:r>
            <w:fldChar w:fldCharType="separate"/>
          </w:r>
          <w:r w:rsidR="003435C7">
            <w:rPr>
              <w:noProof/>
              <w:lang w:eastAsia="zh-CN"/>
            </w:rPr>
            <w:t>2016年7月</w:t>
          </w:r>
          <w:r>
            <w:fldChar w:fldCharType="end"/>
          </w:r>
        </w:p>
      </w:tc>
      <w:tc>
        <w:tcPr>
          <w:tcW w:w="3182" w:type="dxa"/>
        </w:tcPr>
        <w:p w14:paraId="3A65DDBD" w14:textId="70F87FC3" w:rsidR="008C4884" w:rsidRPr="008C4884" w:rsidRDefault="008C4884" w:rsidP="00D249F3">
          <w:pPr>
            <w:pStyle w:val="a0"/>
            <w:jc w:val="right"/>
            <w:rPr>
              <w:rStyle w:val="a5"/>
              <w:color w:val="000000" w:themeColor="text1"/>
              <w:lang w:eastAsia="zh-CN"/>
            </w:rPr>
          </w:pPr>
          <w:r>
            <w:rPr>
              <w:rFonts w:hint="eastAsia"/>
              <w:lang w:eastAsia="zh-CN"/>
            </w:rPr>
            <w:t>测试方案</w:t>
          </w:r>
        </w:p>
        <w:p w14:paraId="1BF88B6F" w14:textId="77777777" w:rsidR="008B086A" w:rsidRPr="008C4884" w:rsidRDefault="008B086A" w:rsidP="008C4884">
          <w:pPr>
            <w:jc w:val="right"/>
            <w:rPr>
              <w:lang w:eastAsia="zh-CN"/>
            </w:rPr>
          </w:pPr>
        </w:p>
      </w:tc>
    </w:tr>
  </w:tbl>
  <w:p w14:paraId="2C762F0F" w14:textId="77777777" w:rsidR="008B086A" w:rsidRDefault="008B086A" w:rsidP="00675FD1">
    <w:pPr>
      <w:pStyle w:val="a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3A54"/>
    <w:multiLevelType w:val="multilevel"/>
    <w:tmpl w:val="D00618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ascii="Times New Roman" w:hAnsi="Times New Roman" w:cs="Times New Roman" w:hint="default"/>
        <w:b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13752A7"/>
    <w:multiLevelType w:val="multilevel"/>
    <w:tmpl w:val="8054A8AC"/>
    <w:styleLink w:val="hptablenumbering"/>
    <w:lvl w:ilvl="0">
      <w:start w:val="1"/>
      <w:numFmt w:val="decimal"/>
      <w:pStyle w:val="hpetablecaption"/>
      <w:suff w:val="space"/>
      <w:lvlText w:val="Table %1 "/>
      <w:lvlJc w:val="left"/>
      <w:pPr>
        <w:ind w:left="8003" w:firstLine="0"/>
      </w:pPr>
      <w:rPr>
        <w:rFonts w:ascii="Metric Bold" w:hAnsi="Metric Bold" w:hint="default"/>
        <w:b w:val="0"/>
        <w:i w:val="0"/>
        <w:sz w:val="16"/>
      </w:rPr>
    </w:lvl>
    <w:lvl w:ilvl="1">
      <w:start w:val="1"/>
      <w:numFmt w:val="none"/>
      <w:lvlText w:val=""/>
      <w:lvlJc w:val="left"/>
      <w:pPr>
        <w:ind w:left="8003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8003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8003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003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003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003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003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003" w:firstLine="0"/>
      </w:pPr>
      <w:rPr>
        <w:rFonts w:hint="default"/>
      </w:rPr>
    </w:lvl>
  </w:abstractNum>
  <w:abstractNum w:abstractNumId="2" w15:restartNumberingAfterBreak="0">
    <w:nsid w:val="02AA6EC2"/>
    <w:multiLevelType w:val="hybridMultilevel"/>
    <w:tmpl w:val="07F23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3D57CF"/>
    <w:multiLevelType w:val="hybridMultilevel"/>
    <w:tmpl w:val="B7A48B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51D5805"/>
    <w:multiLevelType w:val="multilevel"/>
    <w:tmpl w:val="D00618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ascii="Times New Roman" w:hAnsi="Times New Roman" w:cs="Times New Roman" w:hint="default"/>
        <w:b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5995E69"/>
    <w:multiLevelType w:val="hybridMultilevel"/>
    <w:tmpl w:val="60FAD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D2BF7"/>
    <w:multiLevelType w:val="hybridMultilevel"/>
    <w:tmpl w:val="9922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50DA2"/>
    <w:multiLevelType w:val="hybridMultilevel"/>
    <w:tmpl w:val="43AEBBA8"/>
    <w:lvl w:ilvl="0" w:tplc="54408B5C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C0FC5"/>
    <w:multiLevelType w:val="multilevel"/>
    <w:tmpl w:val="FAECF284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2BE2F53"/>
    <w:multiLevelType w:val="multilevel"/>
    <w:tmpl w:val="D0D869B6"/>
    <w:lvl w:ilvl="0">
      <w:start w:val="1"/>
      <w:numFmt w:val="bullet"/>
      <w:pStyle w:val="hpebulletslist"/>
      <w:lvlText w:val=""/>
      <w:lvlJc w:val="left"/>
      <w:pPr>
        <w:ind w:left="216" w:hanging="216"/>
      </w:pPr>
      <w:rPr>
        <w:rFonts w:ascii="Symbol" w:hAnsi="Symbol" w:hint="default"/>
        <w:sz w:val="14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Metric Light" w:hAnsi="Metric Light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sz w:val="14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Metric Light" w:hAnsi="Metric Light" w:hint="default"/>
      </w:rPr>
    </w:lvl>
    <w:lvl w:ilvl="4">
      <w:start w:val="1"/>
      <w:numFmt w:val="none"/>
      <w:lvlText w:val=""/>
      <w:lvlJc w:val="left"/>
      <w:pPr>
        <w:ind w:left="1080" w:hanging="216"/>
      </w:pPr>
      <w:rPr>
        <w:rFonts w:hint="default"/>
      </w:rPr>
    </w:lvl>
    <w:lvl w:ilvl="5">
      <w:start w:val="1"/>
      <w:numFmt w:val="none"/>
      <w:lvlText w:val=""/>
      <w:lvlJc w:val="left"/>
      <w:pPr>
        <w:ind w:left="1296" w:hanging="216"/>
      </w:pPr>
      <w:rPr>
        <w:rFonts w:hint="default"/>
      </w:rPr>
    </w:lvl>
    <w:lvl w:ilvl="6">
      <w:start w:val="1"/>
      <w:numFmt w:val="none"/>
      <w:lvlText w:val="%7"/>
      <w:lvlJc w:val="left"/>
      <w:pPr>
        <w:ind w:left="1512" w:hanging="216"/>
      </w:pPr>
      <w:rPr>
        <w:rFonts w:hint="default"/>
      </w:rPr>
    </w:lvl>
    <w:lvl w:ilvl="7">
      <w:start w:val="1"/>
      <w:numFmt w:val="none"/>
      <w:lvlText w:val="%8"/>
      <w:lvlJc w:val="left"/>
      <w:pPr>
        <w:ind w:left="1728" w:hanging="216"/>
      </w:pPr>
      <w:rPr>
        <w:rFonts w:hint="default"/>
      </w:rPr>
    </w:lvl>
    <w:lvl w:ilvl="8">
      <w:start w:val="1"/>
      <w:numFmt w:val="none"/>
      <w:lvlText w:val="%9"/>
      <w:lvlJc w:val="left"/>
      <w:pPr>
        <w:ind w:left="1944" w:hanging="216"/>
      </w:pPr>
      <w:rPr>
        <w:rFonts w:hint="default"/>
      </w:rPr>
    </w:lvl>
  </w:abstractNum>
  <w:abstractNum w:abstractNumId="10" w15:restartNumberingAfterBreak="0">
    <w:nsid w:val="13025657"/>
    <w:multiLevelType w:val="hybridMultilevel"/>
    <w:tmpl w:val="3578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36B97"/>
    <w:multiLevelType w:val="hybridMultilevel"/>
    <w:tmpl w:val="F01A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750DA"/>
    <w:multiLevelType w:val="multilevel"/>
    <w:tmpl w:val="8AFEA384"/>
    <w:styleLink w:val="hpsectionnumbers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9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6EA52B8"/>
    <w:multiLevelType w:val="hybridMultilevel"/>
    <w:tmpl w:val="F0D253F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181C133D"/>
    <w:multiLevelType w:val="hybridMultilevel"/>
    <w:tmpl w:val="56DEF9BC"/>
    <w:lvl w:ilvl="0" w:tplc="0409000F">
      <w:start w:val="1"/>
      <w:numFmt w:val="decimal"/>
      <w:lvlText w:val="%1."/>
      <w:lvlJc w:val="left"/>
      <w:pPr>
        <w:ind w:left="1152" w:hanging="720"/>
      </w:pPr>
      <w:rPr>
        <w:rFonts w:hint="default"/>
      </w:rPr>
    </w:lvl>
    <w:lvl w:ilvl="1" w:tplc="EE280C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ED3243"/>
    <w:multiLevelType w:val="hybridMultilevel"/>
    <w:tmpl w:val="092AEC28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20B618D5"/>
    <w:multiLevelType w:val="multilevel"/>
    <w:tmpl w:val="8054A8AC"/>
    <w:numStyleLink w:val="hptablenumbering"/>
  </w:abstractNum>
  <w:abstractNum w:abstractNumId="18" w15:restartNumberingAfterBreak="0">
    <w:nsid w:val="21100A74"/>
    <w:multiLevelType w:val="hybridMultilevel"/>
    <w:tmpl w:val="46FA5726"/>
    <w:lvl w:ilvl="0" w:tplc="04090015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238A2222"/>
    <w:multiLevelType w:val="hybridMultilevel"/>
    <w:tmpl w:val="7AA4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175F2"/>
    <w:multiLevelType w:val="hybridMultilevel"/>
    <w:tmpl w:val="2990F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233EA"/>
    <w:multiLevelType w:val="hybridMultilevel"/>
    <w:tmpl w:val="A930287C"/>
    <w:lvl w:ilvl="0" w:tplc="FAA67386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F5DD2"/>
    <w:multiLevelType w:val="hybridMultilevel"/>
    <w:tmpl w:val="9B383D36"/>
    <w:lvl w:ilvl="0" w:tplc="54408B5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2BB20AA5"/>
    <w:multiLevelType w:val="hybridMultilevel"/>
    <w:tmpl w:val="456E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E03947"/>
    <w:multiLevelType w:val="hybridMultilevel"/>
    <w:tmpl w:val="0EE26CE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31B937E6"/>
    <w:multiLevelType w:val="hybridMultilevel"/>
    <w:tmpl w:val="3898A530"/>
    <w:lvl w:ilvl="0" w:tplc="60DE9846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323550B2"/>
    <w:multiLevelType w:val="hybridMultilevel"/>
    <w:tmpl w:val="F59C248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347D4B38"/>
    <w:multiLevelType w:val="hybridMultilevel"/>
    <w:tmpl w:val="A906B506"/>
    <w:lvl w:ilvl="0" w:tplc="54408B5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353C085B"/>
    <w:multiLevelType w:val="multilevel"/>
    <w:tmpl w:val="6A28F452"/>
    <w:styleLink w:val="hpbullets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14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Metric Light" w:hAnsi="Metric Light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sz w:val="14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Metric Light" w:hAnsi="Metric Light" w:hint="default"/>
      </w:rPr>
    </w:lvl>
    <w:lvl w:ilvl="4">
      <w:start w:val="1"/>
      <w:numFmt w:val="none"/>
      <w:lvlText w:val=""/>
      <w:lvlJc w:val="left"/>
      <w:pPr>
        <w:ind w:left="1080" w:hanging="216"/>
      </w:pPr>
      <w:rPr>
        <w:rFonts w:hint="default"/>
      </w:rPr>
    </w:lvl>
    <w:lvl w:ilvl="5">
      <w:start w:val="1"/>
      <w:numFmt w:val="none"/>
      <w:lvlText w:val=""/>
      <w:lvlJc w:val="left"/>
      <w:pPr>
        <w:ind w:left="1296" w:hanging="216"/>
      </w:pPr>
      <w:rPr>
        <w:rFonts w:hint="default"/>
      </w:rPr>
    </w:lvl>
    <w:lvl w:ilvl="6">
      <w:start w:val="1"/>
      <w:numFmt w:val="none"/>
      <w:lvlText w:val="%7"/>
      <w:lvlJc w:val="left"/>
      <w:pPr>
        <w:ind w:left="1512" w:hanging="216"/>
      </w:pPr>
      <w:rPr>
        <w:rFonts w:hint="default"/>
      </w:rPr>
    </w:lvl>
    <w:lvl w:ilvl="7">
      <w:start w:val="1"/>
      <w:numFmt w:val="none"/>
      <w:lvlText w:val="%8"/>
      <w:lvlJc w:val="left"/>
      <w:pPr>
        <w:ind w:left="1728" w:hanging="216"/>
      </w:pPr>
      <w:rPr>
        <w:rFonts w:hint="default"/>
      </w:rPr>
    </w:lvl>
    <w:lvl w:ilvl="8">
      <w:start w:val="1"/>
      <w:numFmt w:val="none"/>
      <w:lvlText w:val="%9"/>
      <w:lvlJc w:val="left"/>
      <w:pPr>
        <w:ind w:left="1944" w:hanging="216"/>
      </w:pPr>
      <w:rPr>
        <w:rFonts w:hint="default"/>
      </w:rPr>
    </w:lvl>
  </w:abstractNum>
  <w:abstractNum w:abstractNumId="29" w15:restartNumberingAfterBreak="0">
    <w:nsid w:val="359E1C1B"/>
    <w:multiLevelType w:val="hybridMultilevel"/>
    <w:tmpl w:val="FABC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E45921"/>
    <w:multiLevelType w:val="hybridMultilevel"/>
    <w:tmpl w:val="0AD4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36248D"/>
    <w:multiLevelType w:val="multilevel"/>
    <w:tmpl w:val="00BA1D7A"/>
    <w:styleLink w:val="hpfigurenumbering"/>
    <w:lvl w:ilvl="0">
      <w:start w:val="1"/>
      <w:numFmt w:val="decimal"/>
      <w:pStyle w:val="hpefigurecaption"/>
      <w:suff w:val="space"/>
      <w:lvlText w:val="Figure %1 "/>
      <w:lvlJc w:val="left"/>
      <w:pPr>
        <w:ind w:left="0" w:firstLine="0"/>
      </w:pPr>
      <w:rPr>
        <w:rFonts w:ascii="Metric Bold" w:hAnsi="Metric Bold" w:hint="default"/>
        <w:b w:val="0"/>
        <w:i w:val="0"/>
        <w:sz w:val="16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asciiTheme="majorHAnsi" w:hAnsiTheme="majorHAnsi" w:hint="default"/>
        <w:b/>
        <w:i w:val="0"/>
        <w:sz w:val="16"/>
      </w:rPr>
    </w:lvl>
  </w:abstractNum>
  <w:abstractNum w:abstractNumId="32" w15:restartNumberingAfterBreak="0">
    <w:nsid w:val="38B23355"/>
    <w:multiLevelType w:val="hybridMultilevel"/>
    <w:tmpl w:val="DFA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006C35"/>
    <w:multiLevelType w:val="hybridMultilevel"/>
    <w:tmpl w:val="7916B3A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460F7785"/>
    <w:multiLevelType w:val="hybridMultilevel"/>
    <w:tmpl w:val="2A60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BF7F83"/>
    <w:multiLevelType w:val="hybridMultilevel"/>
    <w:tmpl w:val="0D8AC226"/>
    <w:lvl w:ilvl="0" w:tplc="88140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5F79D1"/>
    <w:multiLevelType w:val="hybridMultilevel"/>
    <w:tmpl w:val="9B383D36"/>
    <w:lvl w:ilvl="0" w:tplc="54408B5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4B66400A"/>
    <w:multiLevelType w:val="hybridMultilevel"/>
    <w:tmpl w:val="067AC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DFA421F"/>
    <w:multiLevelType w:val="hybridMultilevel"/>
    <w:tmpl w:val="B0A67C26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9" w15:restartNumberingAfterBreak="0">
    <w:nsid w:val="50534929"/>
    <w:multiLevelType w:val="hybridMultilevel"/>
    <w:tmpl w:val="E0C8E11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 w15:restartNumberingAfterBreak="0">
    <w:nsid w:val="52096E37"/>
    <w:multiLevelType w:val="hybridMultilevel"/>
    <w:tmpl w:val="19E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B61759"/>
    <w:multiLevelType w:val="hybridMultilevel"/>
    <w:tmpl w:val="A930287C"/>
    <w:lvl w:ilvl="0" w:tplc="FAA67386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22145D"/>
    <w:multiLevelType w:val="hybridMultilevel"/>
    <w:tmpl w:val="9B383D36"/>
    <w:lvl w:ilvl="0" w:tplc="54408B5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3" w15:restartNumberingAfterBreak="0">
    <w:nsid w:val="56596494"/>
    <w:multiLevelType w:val="multilevel"/>
    <w:tmpl w:val="8AFEA384"/>
    <w:numStyleLink w:val="hpsectionnumbers"/>
  </w:abstractNum>
  <w:abstractNum w:abstractNumId="44" w15:restartNumberingAfterBreak="0">
    <w:nsid w:val="57A340F0"/>
    <w:multiLevelType w:val="hybridMultilevel"/>
    <w:tmpl w:val="0750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ED5793"/>
    <w:multiLevelType w:val="hybridMultilevel"/>
    <w:tmpl w:val="18C4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CD4B9E"/>
    <w:multiLevelType w:val="hybridMultilevel"/>
    <w:tmpl w:val="6BBED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E536696"/>
    <w:multiLevelType w:val="hybridMultilevel"/>
    <w:tmpl w:val="F4341D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1F12610"/>
    <w:multiLevelType w:val="hybridMultilevel"/>
    <w:tmpl w:val="FD787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33A0206"/>
    <w:multiLevelType w:val="hybridMultilevel"/>
    <w:tmpl w:val="A806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75498D"/>
    <w:multiLevelType w:val="multilevel"/>
    <w:tmpl w:val="00BA1D7A"/>
    <w:numStyleLink w:val="hpfigurenumbering"/>
  </w:abstractNum>
  <w:abstractNum w:abstractNumId="51" w15:restartNumberingAfterBreak="0">
    <w:nsid w:val="67FD1569"/>
    <w:multiLevelType w:val="multilevel"/>
    <w:tmpl w:val="67FD1569"/>
    <w:lvl w:ilvl="0">
      <w:start w:val="1"/>
      <w:numFmt w:val="decimal"/>
      <w:lvlText w:val="%1"/>
      <w:lvlJc w:val="left"/>
      <w:pPr>
        <w:tabs>
          <w:tab w:val="left" w:pos="227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 w15:restartNumberingAfterBreak="0">
    <w:nsid w:val="67FF66F0"/>
    <w:multiLevelType w:val="hybridMultilevel"/>
    <w:tmpl w:val="9DF0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331EF0"/>
    <w:multiLevelType w:val="hybridMultilevel"/>
    <w:tmpl w:val="34480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2322A1"/>
    <w:multiLevelType w:val="hybridMultilevel"/>
    <w:tmpl w:val="CDA49EF0"/>
    <w:lvl w:ilvl="0" w:tplc="FAA67386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DE5CEA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A87420"/>
    <w:multiLevelType w:val="hybridMultilevel"/>
    <w:tmpl w:val="43AEBBA8"/>
    <w:lvl w:ilvl="0" w:tplc="54408B5C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1B2B71"/>
    <w:multiLevelType w:val="hybridMultilevel"/>
    <w:tmpl w:val="A99EA46A"/>
    <w:lvl w:ilvl="0" w:tplc="88140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AC0121"/>
    <w:multiLevelType w:val="hybridMultilevel"/>
    <w:tmpl w:val="14C6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86A90">
      <w:numFmt w:val="bullet"/>
      <w:lvlText w:val="•"/>
      <w:lvlJc w:val="left"/>
      <w:pPr>
        <w:ind w:left="1800" w:hanging="720"/>
      </w:pPr>
      <w:rPr>
        <w:rFonts w:ascii="Microsoft YaHei" w:eastAsia="Microsoft YaHei" w:hAnsi="Microsoft YaHei" w:cs="Microsoft YaHe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12"/>
  </w:num>
  <w:num w:numId="4">
    <w:abstractNumId w:val="43"/>
    <w:lvlOverride w:ilvl="0">
      <w:lvl w:ilvl="0">
        <w:start w:val="1"/>
        <w:numFmt w:val="decimal"/>
        <w:pStyle w:val="Heading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9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31"/>
  </w:num>
  <w:num w:numId="6">
    <w:abstractNumId w:val="1"/>
  </w:num>
  <w:num w:numId="7">
    <w:abstractNumId w:val="50"/>
  </w:num>
  <w:num w:numId="8">
    <w:abstractNumId w:val="17"/>
  </w:num>
  <w:num w:numId="9">
    <w:abstractNumId w:val="43"/>
    <w:lvlOverride w:ilvl="0">
      <w:lvl w:ilvl="0">
        <w:start w:val="1"/>
        <w:numFmt w:val="decimal"/>
        <w:pStyle w:val="Heading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9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315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315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0">
    <w:abstractNumId w:val="8"/>
  </w:num>
  <w:num w:numId="11">
    <w:abstractNumId w:val="57"/>
  </w:num>
  <w:num w:numId="12">
    <w:abstractNumId w:val="45"/>
  </w:num>
  <w:num w:numId="13">
    <w:abstractNumId w:val="44"/>
  </w:num>
  <w:num w:numId="14">
    <w:abstractNumId w:val="34"/>
  </w:num>
  <w:num w:numId="15">
    <w:abstractNumId w:val="32"/>
  </w:num>
  <w:num w:numId="16">
    <w:abstractNumId w:val="43"/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315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3150" w:firstLine="0"/>
        </w:pPr>
        <w:rPr>
          <w:rFonts w:hint="default"/>
        </w:rPr>
      </w:lvl>
    </w:lvlOverride>
  </w:num>
  <w:num w:numId="17">
    <w:abstractNumId w:val="11"/>
  </w:num>
  <w:num w:numId="18">
    <w:abstractNumId w:val="13"/>
  </w:num>
  <w:num w:numId="19">
    <w:abstractNumId w:val="40"/>
  </w:num>
  <w:num w:numId="20">
    <w:abstractNumId w:val="49"/>
  </w:num>
  <w:num w:numId="21">
    <w:abstractNumId w:val="6"/>
  </w:num>
  <w:num w:numId="22">
    <w:abstractNumId w:val="29"/>
  </w:num>
  <w:num w:numId="23">
    <w:abstractNumId w:val="10"/>
  </w:num>
  <w:num w:numId="24">
    <w:abstractNumId w:val="52"/>
  </w:num>
  <w:num w:numId="25">
    <w:abstractNumId w:val="2"/>
  </w:num>
  <w:num w:numId="26">
    <w:abstractNumId w:val="30"/>
  </w:num>
  <w:num w:numId="27">
    <w:abstractNumId w:val="43"/>
    <w:lvlOverride w:ilvl="0">
      <w:lvl w:ilvl="0">
        <w:start w:val="1"/>
        <w:numFmt w:val="decimal"/>
        <w:pStyle w:val="Heading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9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43"/>
    <w:lvlOverride w:ilvl="0">
      <w:lvl w:ilvl="0">
        <w:start w:val="1"/>
        <w:numFmt w:val="decimal"/>
        <w:pStyle w:val="Heading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9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9">
    <w:abstractNumId w:val="15"/>
  </w:num>
  <w:num w:numId="30">
    <w:abstractNumId w:val="19"/>
  </w:num>
  <w:num w:numId="31">
    <w:abstractNumId w:val="39"/>
  </w:num>
  <w:num w:numId="32">
    <w:abstractNumId w:val="26"/>
  </w:num>
  <w:num w:numId="33">
    <w:abstractNumId w:val="27"/>
  </w:num>
  <w:num w:numId="34">
    <w:abstractNumId w:val="22"/>
  </w:num>
  <w:num w:numId="35">
    <w:abstractNumId w:val="25"/>
  </w:num>
  <w:num w:numId="36">
    <w:abstractNumId w:val="18"/>
  </w:num>
  <w:num w:numId="37">
    <w:abstractNumId w:val="42"/>
  </w:num>
  <w:num w:numId="38">
    <w:abstractNumId w:val="48"/>
  </w:num>
  <w:num w:numId="39">
    <w:abstractNumId w:val="37"/>
  </w:num>
  <w:num w:numId="40">
    <w:abstractNumId w:val="36"/>
  </w:num>
  <w:num w:numId="41">
    <w:abstractNumId w:val="47"/>
  </w:num>
  <w:num w:numId="42">
    <w:abstractNumId w:val="21"/>
  </w:num>
  <w:num w:numId="43">
    <w:abstractNumId w:val="41"/>
  </w:num>
  <w:num w:numId="44">
    <w:abstractNumId w:val="14"/>
  </w:num>
  <w:num w:numId="45">
    <w:abstractNumId w:val="54"/>
  </w:num>
  <w:num w:numId="46">
    <w:abstractNumId w:val="55"/>
  </w:num>
  <w:num w:numId="47">
    <w:abstractNumId w:val="7"/>
  </w:num>
  <w:num w:numId="48">
    <w:abstractNumId w:val="33"/>
  </w:num>
  <w:num w:numId="49">
    <w:abstractNumId w:val="3"/>
  </w:num>
  <w:num w:numId="50">
    <w:abstractNumId w:val="35"/>
  </w:num>
  <w:num w:numId="51">
    <w:abstractNumId w:val="56"/>
  </w:num>
  <w:num w:numId="52">
    <w:abstractNumId w:val="16"/>
  </w:num>
  <w:num w:numId="53">
    <w:abstractNumId w:val="38"/>
  </w:num>
  <w:num w:numId="54">
    <w:abstractNumId w:val="24"/>
  </w:num>
  <w:num w:numId="55">
    <w:abstractNumId w:val="23"/>
  </w:num>
  <w:num w:numId="56">
    <w:abstractNumId w:val="53"/>
  </w:num>
  <w:num w:numId="57">
    <w:abstractNumId w:val="5"/>
  </w:num>
  <w:num w:numId="5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6"/>
  </w:num>
  <w:num w:numId="60">
    <w:abstractNumId w:val="51"/>
  </w:num>
  <w:num w:numId="61">
    <w:abstractNumId w:val="0"/>
  </w:num>
  <w:num w:numId="62">
    <w:abstractNumId w:val="4"/>
  </w:num>
  <w:num w:numId="63">
    <w:abstractNumId w:val="43"/>
    <w:lvlOverride w:ilvl="0">
      <w:lvl w:ilvl="0">
        <w:start w:val="1"/>
        <w:numFmt w:val="decimal"/>
        <w:pStyle w:val="Heading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9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97"/>
    <w:rsid w:val="00003BA3"/>
    <w:rsid w:val="00003C4C"/>
    <w:rsid w:val="00004ED2"/>
    <w:rsid w:val="00007ED6"/>
    <w:rsid w:val="00010BDA"/>
    <w:rsid w:val="00014F55"/>
    <w:rsid w:val="00022E56"/>
    <w:rsid w:val="00022ED6"/>
    <w:rsid w:val="00024946"/>
    <w:rsid w:val="00025B00"/>
    <w:rsid w:val="00025EF5"/>
    <w:rsid w:val="00030109"/>
    <w:rsid w:val="000337A7"/>
    <w:rsid w:val="00035A06"/>
    <w:rsid w:val="00036B0E"/>
    <w:rsid w:val="00036F97"/>
    <w:rsid w:val="00037ABF"/>
    <w:rsid w:val="00047BF9"/>
    <w:rsid w:val="00051250"/>
    <w:rsid w:val="0005521F"/>
    <w:rsid w:val="00060F89"/>
    <w:rsid w:val="00062AEA"/>
    <w:rsid w:val="00064800"/>
    <w:rsid w:val="00085887"/>
    <w:rsid w:val="00091125"/>
    <w:rsid w:val="000A7F86"/>
    <w:rsid w:val="000B2438"/>
    <w:rsid w:val="000B7F3E"/>
    <w:rsid w:val="000C2D09"/>
    <w:rsid w:val="000D00D7"/>
    <w:rsid w:val="000D2E8D"/>
    <w:rsid w:val="000D782C"/>
    <w:rsid w:val="000E0110"/>
    <w:rsid w:val="000F446D"/>
    <w:rsid w:val="000F76EB"/>
    <w:rsid w:val="00107DAF"/>
    <w:rsid w:val="00111BB8"/>
    <w:rsid w:val="00116D3A"/>
    <w:rsid w:val="0012231A"/>
    <w:rsid w:val="00123F9E"/>
    <w:rsid w:val="00124F84"/>
    <w:rsid w:val="00126BE8"/>
    <w:rsid w:val="00131FC9"/>
    <w:rsid w:val="00135C17"/>
    <w:rsid w:val="001408F6"/>
    <w:rsid w:val="001542DB"/>
    <w:rsid w:val="00161670"/>
    <w:rsid w:val="00181C5A"/>
    <w:rsid w:val="001840FA"/>
    <w:rsid w:val="00191246"/>
    <w:rsid w:val="0019142C"/>
    <w:rsid w:val="00191D10"/>
    <w:rsid w:val="001A06EE"/>
    <w:rsid w:val="001A36EF"/>
    <w:rsid w:val="001A630C"/>
    <w:rsid w:val="001C46D8"/>
    <w:rsid w:val="001C7223"/>
    <w:rsid w:val="001D1853"/>
    <w:rsid w:val="001D3932"/>
    <w:rsid w:val="001D3B2F"/>
    <w:rsid w:val="001D5B9E"/>
    <w:rsid w:val="001E188C"/>
    <w:rsid w:val="001E38FE"/>
    <w:rsid w:val="001E4491"/>
    <w:rsid w:val="001E5C2E"/>
    <w:rsid w:val="001F58B0"/>
    <w:rsid w:val="0022110D"/>
    <w:rsid w:val="00224090"/>
    <w:rsid w:val="00233079"/>
    <w:rsid w:val="002334FA"/>
    <w:rsid w:val="00234E67"/>
    <w:rsid w:val="00235DCD"/>
    <w:rsid w:val="00237230"/>
    <w:rsid w:val="00240857"/>
    <w:rsid w:val="00252966"/>
    <w:rsid w:val="00264682"/>
    <w:rsid w:val="00265EEF"/>
    <w:rsid w:val="002758DE"/>
    <w:rsid w:val="002769E0"/>
    <w:rsid w:val="00281B37"/>
    <w:rsid w:val="00281CA5"/>
    <w:rsid w:val="0028731F"/>
    <w:rsid w:val="002971EA"/>
    <w:rsid w:val="002A1E87"/>
    <w:rsid w:val="002A36E1"/>
    <w:rsid w:val="002A3D2E"/>
    <w:rsid w:val="002A3D8F"/>
    <w:rsid w:val="002A5BB7"/>
    <w:rsid w:val="002B4D99"/>
    <w:rsid w:val="002B52B9"/>
    <w:rsid w:val="002C115E"/>
    <w:rsid w:val="002C480F"/>
    <w:rsid w:val="002D20C2"/>
    <w:rsid w:val="002D6478"/>
    <w:rsid w:val="002E0208"/>
    <w:rsid w:val="002E22C2"/>
    <w:rsid w:val="002F1432"/>
    <w:rsid w:val="002F1FFA"/>
    <w:rsid w:val="002F7D75"/>
    <w:rsid w:val="00305066"/>
    <w:rsid w:val="003063BB"/>
    <w:rsid w:val="0031256D"/>
    <w:rsid w:val="0031640D"/>
    <w:rsid w:val="003167EE"/>
    <w:rsid w:val="00324841"/>
    <w:rsid w:val="00332B4B"/>
    <w:rsid w:val="003435C7"/>
    <w:rsid w:val="0034365D"/>
    <w:rsid w:val="00346E3B"/>
    <w:rsid w:val="00353A5C"/>
    <w:rsid w:val="00353FC7"/>
    <w:rsid w:val="00354B26"/>
    <w:rsid w:val="00357B80"/>
    <w:rsid w:val="003655ED"/>
    <w:rsid w:val="003715DD"/>
    <w:rsid w:val="003752A5"/>
    <w:rsid w:val="0037629D"/>
    <w:rsid w:val="00383BA8"/>
    <w:rsid w:val="00385141"/>
    <w:rsid w:val="003876BD"/>
    <w:rsid w:val="00390544"/>
    <w:rsid w:val="0039333D"/>
    <w:rsid w:val="003977BD"/>
    <w:rsid w:val="003B0C31"/>
    <w:rsid w:val="003B3D45"/>
    <w:rsid w:val="003B6D92"/>
    <w:rsid w:val="003B6F62"/>
    <w:rsid w:val="003C5AA0"/>
    <w:rsid w:val="003D5F5B"/>
    <w:rsid w:val="003E2016"/>
    <w:rsid w:val="003E484B"/>
    <w:rsid w:val="003E4ACC"/>
    <w:rsid w:val="003E5A6C"/>
    <w:rsid w:val="003F091D"/>
    <w:rsid w:val="00402602"/>
    <w:rsid w:val="00403F97"/>
    <w:rsid w:val="00407E9C"/>
    <w:rsid w:val="00411512"/>
    <w:rsid w:val="00412DAA"/>
    <w:rsid w:val="00414FD5"/>
    <w:rsid w:val="00420458"/>
    <w:rsid w:val="004278B4"/>
    <w:rsid w:val="0043054D"/>
    <w:rsid w:val="00434D8A"/>
    <w:rsid w:val="00440876"/>
    <w:rsid w:val="00442BA1"/>
    <w:rsid w:val="004436C2"/>
    <w:rsid w:val="00443F6F"/>
    <w:rsid w:val="00444F86"/>
    <w:rsid w:val="0046054C"/>
    <w:rsid w:val="004642DD"/>
    <w:rsid w:val="00473939"/>
    <w:rsid w:val="00480A68"/>
    <w:rsid w:val="004825F0"/>
    <w:rsid w:val="00482F8A"/>
    <w:rsid w:val="0049304F"/>
    <w:rsid w:val="004A5517"/>
    <w:rsid w:val="004A706D"/>
    <w:rsid w:val="004B1EC3"/>
    <w:rsid w:val="004B22AB"/>
    <w:rsid w:val="004B3023"/>
    <w:rsid w:val="004B5AFE"/>
    <w:rsid w:val="004B6042"/>
    <w:rsid w:val="004C1871"/>
    <w:rsid w:val="004C215A"/>
    <w:rsid w:val="004C37FB"/>
    <w:rsid w:val="004C5DB4"/>
    <w:rsid w:val="004C6EB8"/>
    <w:rsid w:val="004D1BAF"/>
    <w:rsid w:val="004D4468"/>
    <w:rsid w:val="004D7569"/>
    <w:rsid w:val="004E0042"/>
    <w:rsid w:val="004E44BF"/>
    <w:rsid w:val="004F420B"/>
    <w:rsid w:val="004F459D"/>
    <w:rsid w:val="004F6AD8"/>
    <w:rsid w:val="00503F3F"/>
    <w:rsid w:val="005057B1"/>
    <w:rsid w:val="0051667F"/>
    <w:rsid w:val="005305CD"/>
    <w:rsid w:val="00543780"/>
    <w:rsid w:val="00543E7D"/>
    <w:rsid w:val="00546810"/>
    <w:rsid w:val="00546C80"/>
    <w:rsid w:val="00561AA9"/>
    <w:rsid w:val="0057013B"/>
    <w:rsid w:val="00571BA2"/>
    <w:rsid w:val="00575E32"/>
    <w:rsid w:val="00576DB7"/>
    <w:rsid w:val="00587A76"/>
    <w:rsid w:val="00590807"/>
    <w:rsid w:val="00592F59"/>
    <w:rsid w:val="005941D9"/>
    <w:rsid w:val="00595B70"/>
    <w:rsid w:val="005A175F"/>
    <w:rsid w:val="005A2768"/>
    <w:rsid w:val="005B00E6"/>
    <w:rsid w:val="005B508C"/>
    <w:rsid w:val="005C2A65"/>
    <w:rsid w:val="005C2BE9"/>
    <w:rsid w:val="005C6E0E"/>
    <w:rsid w:val="005D48F7"/>
    <w:rsid w:val="005D6A55"/>
    <w:rsid w:val="005D7A9D"/>
    <w:rsid w:val="005E1213"/>
    <w:rsid w:val="005E1ED8"/>
    <w:rsid w:val="005E4A06"/>
    <w:rsid w:val="005E62DC"/>
    <w:rsid w:val="005F2D4F"/>
    <w:rsid w:val="005F6406"/>
    <w:rsid w:val="00611DC3"/>
    <w:rsid w:val="00613A91"/>
    <w:rsid w:val="00616045"/>
    <w:rsid w:val="00626AC2"/>
    <w:rsid w:val="00637E16"/>
    <w:rsid w:val="00640D49"/>
    <w:rsid w:val="00643A46"/>
    <w:rsid w:val="00655762"/>
    <w:rsid w:val="00656247"/>
    <w:rsid w:val="00656410"/>
    <w:rsid w:val="00660664"/>
    <w:rsid w:val="00662625"/>
    <w:rsid w:val="006670DB"/>
    <w:rsid w:val="006709D6"/>
    <w:rsid w:val="006716CC"/>
    <w:rsid w:val="00674935"/>
    <w:rsid w:val="00675FD1"/>
    <w:rsid w:val="006779C7"/>
    <w:rsid w:val="006805FC"/>
    <w:rsid w:val="00691600"/>
    <w:rsid w:val="006927E2"/>
    <w:rsid w:val="00692C62"/>
    <w:rsid w:val="006A68D9"/>
    <w:rsid w:val="006B03D5"/>
    <w:rsid w:val="006B36B9"/>
    <w:rsid w:val="006B44D5"/>
    <w:rsid w:val="006C04B0"/>
    <w:rsid w:val="006D0663"/>
    <w:rsid w:val="006D18A9"/>
    <w:rsid w:val="006D3A14"/>
    <w:rsid w:val="006D43B6"/>
    <w:rsid w:val="006D65CA"/>
    <w:rsid w:val="006E264F"/>
    <w:rsid w:val="006F3C5A"/>
    <w:rsid w:val="007060BB"/>
    <w:rsid w:val="00710336"/>
    <w:rsid w:val="0073006E"/>
    <w:rsid w:val="00732CC6"/>
    <w:rsid w:val="00733240"/>
    <w:rsid w:val="00744665"/>
    <w:rsid w:val="00753BD0"/>
    <w:rsid w:val="0075486E"/>
    <w:rsid w:val="0076625D"/>
    <w:rsid w:val="00766552"/>
    <w:rsid w:val="007709A8"/>
    <w:rsid w:val="0078329C"/>
    <w:rsid w:val="007846F5"/>
    <w:rsid w:val="00787DC8"/>
    <w:rsid w:val="0079250A"/>
    <w:rsid w:val="00793D28"/>
    <w:rsid w:val="00793F61"/>
    <w:rsid w:val="007971EF"/>
    <w:rsid w:val="007A1077"/>
    <w:rsid w:val="007A1F80"/>
    <w:rsid w:val="007B4970"/>
    <w:rsid w:val="007B5E6C"/>
    <w:rsid w:val="007C0D15"/>
    <w:rsid w:val="007C0E8B"/>
    <w:rsid w:val="007C175A"/>
    <w:rsid w:val="007C4A8A"/>
    <w:rsid w:val="007D0DC0"/>
    <w:rsid w:val="007D15C1"/>
    <w:rsid w:val="007D54FF"/>
    <w:rsid w:val="007D6593"/>
    <w:rsid w:val="007E13E2"/>
    <w:rsid w:val="007E2210"/>
    <w:rsid w:val="007F53FB"/>
    <w:rsid w:val="007F67EC"/>
    <w:rsid w:val="00803EE6"/>
    <w:rsid w:val="0080608C"/>
    <w:rsid w:val="008100C2"/>
    <w:rsid w:val="008107D7"/>
    <w:rsid w:val="00813331"/>
    <w:rsid w:val="008271B6"/>
    <w:rsid w:val="0083520D"/>
    <w:rsid w:val="00841487"/>
    <w:rsid w:val="008420C8"/>
    <w:rsid w:val="00847EE2"/>
    <w:rsid w:val="0085285B"/>
    <w:rsid w:val="0086040A"/>
    <w:rsid w:val="008739A7"/>
    <w:rsid w:val="00873F57"/>
    <w:rsid w:val="008813B3"/>
    <w:rsid w:val="00887084"/>
    <w:rsid w:val="00895A10"/>
    <w:rsid w:val="008A14C8"/>
    <w:rsid w:val="008A4593"/>
    <w:rsid w:val="008B086A"/>
    <w:rsid w:val="008B462B"/>
    <w:rsid w:val="008B6B20"/>
    <w:rsid w:val="008B7910"/>
    <w:rsid w:val="008C44F4"/>
    <w:rsid w:val="008C4884"/>
    <w:rsid w:val="008C548A"/>
    <w:rsid w:val="008C73ED"/>
    <w:rsid w:val="008D2710"/>
    <w:rsid w:val="008E18E4"/>
    <w:rsid w:val="008E631F"/>
    <w:rsid w:val="008F34EB"/>
    <w:rsid w:val="008F3BA7"/>
    <w:rsid w:val="00902DED"/>
    <w:rsid w:val="00912E98"/>
    <w:rsid w:val="009179E9"/>
    <w:rsid w:val="00917AD5"/>
    <w:rsid w:val="00923695"/>
    <w:rsid w:val="0092719D"/>
    <w:rsid w:val="009369E6"/>
    <w:rsid w:val="00942DBF"/>
    <w:rsid w:val="00944A66"/>
    <w:rsid w:val="00946F40"/>
    <w:rsid w:val="00952527"/>
    <w:rsid w:val="00965750"/>
    <w:rsid w:val="00967D33"/>
    <w:rsid w:val="0098635E"/>
    <w:rsid w:val="00991A22"/>
    <w:rsid w:val="009930D1"/>
    <w:rsid w:val="00993B2F"/>
    <w:rsid w:val="009A4941"/>
    <w:rsid w:val="009A6A2B"/>
    <w:rsid w:val="009A6CEF"/>
    <w:rsid w:val="009C01F9"/>
    <w:rsid w:val="009D1857"/>
    <w:rsid w:val="009D346F"/>
    <w:rsid w:val="009D45C5"/>
    <w:rsid w:val="009D7BD4"/>
    <w:rsid w:val="009E29C7"/>
    <w:rsid w:val="009E6245"/>
    <w:rsid w:val="009E70B1"/>
    <w:rsid w:val="009F0E2E"/>
    <w:rsid w:val="00A00770"/>
    <w:rsid w:val="00A01137"/>
    <w:rsid w:val="00A03270"/>
    <w:rsid w:val="00A05082"/>
    <w:rsid w:val="00A06027"/>
    <w:rsid w:val="00A07DF2"/>
    <w:rsid w:val="00A14467"/>
    <w:rsid w:val="00A14EB2"/>
    <w:rsid w:val="00A308AD"/>
    <w:rsid w:val="00A3195A"/>
    <w:rsid w:val="00A3480B"/>
    <w:rsid w:val="00A41511"/>
    <w:rsid w:val="00A43F3F"/>
    <w:rsid w:val="00A518A3"/>
    <w:rsid w:val="00A62359"/>
    <w:rsid w:val="00A6603A"/>
    <w:rsid w:val="00A73B1E"/>
    <w:rsid w:val="00A741EC"/>
    <w:rsid w:val="00A77E09"/>
    <w:rsid w:val="00A86C0D"/>
    <w:rsid w:val="00AA1404"/>
    <w:rsid w:val="00AA2788"/>
    <w:rsid w:val="00AA29EF"/>
    <w:rsid w:val="00AA3E4E"/>
    <w:rsid w:val="00AA7FFC"/>
    <w:rsid w:val="00AB2135"/>
    <w:rsid w:val="00AC7BF4"/>
    <w:rsid w:val="00AD4AB9"/>
    <w:rsid w:val="00AD4B99"/>
    <w:rsid w:val="00AE0993"/>
    <w:rsid w:val="00AE2030"/>
    <w:rsid w:val="00AE268D"/>
    <w:rsid w:val="00AE45E1"/>
    <w:rsid w:val="00AF3866"/>
    <w:rsid w:val="00B01B51"/>
    <w:rsid w:val="00B05800"/>
    <w:rsid w:val="00B30864"/>
    <w:rsid w:val="00B36406"/>
    <w:rsid w:val="00B4055E"/>
    <w:rsid w:val="00B464C1"/>
    <w:rsid w:val="00B50368"/>
    <w:rsid w:val="00B61B5F"/>
    <w:rsid w:val="00B62230"/>
    <w:rsid w:val="00B65175"/>
    <w:rsid w:val="00B70BDF"/>
    <w:rsid w:val="00B7148F"/>
    <w:rsid w:val="00B719D2"/>
    <w:rsid w:val="00B81056"/>
    <w:rsid w:val="00B81C01"/>
    <w:rsid w:val="00B90847"/>
    <w:rsid w:val="00B91AA8"/>
    <w:rsid w:val="00BA4DF4"/>
    <w:rsid w:val="00BA799A"/>
    <w:rsid w:val="00BB1988"/>
    <w:rsid w:val="00BB68BC"/>
    <w:rsid w:val="00BC0D40"/>
    <w:rsid w:val="00BC1E94"/>
    <w:rsid w:val="00BC2D6F"/>
    <w:rsid w:val="00BC48C1"/>
    <w:rsid w:val="00BD08CF"/>
    <w:rsid w:val="00BD29BC"/>
    <w:rsid w:val="00BD5708"/>
    <w:rsid w:val="00BD6F64"/>
    <w:rsid w:val="00BE0491"/>
    <w:rsid w:val="00BE0EBA"/>
    <w:rsid w:val="00BE51E5"/>
    <w:rsid w:val="00BE73C8"/>
    <w:rsid w:val="00BF254F"/>
    <w:rsid w:val="00BF5760"/>
    <w:rsid w:val="00BF73E8"/>
    <w:rsid w:val="00BF74A4"/>
    <w:rsid w:val="00C01B16"/>
    <w:rsid w:val="00C0332C"/>
    <w:rsid w:val="00C1211A"/>
    <w:rsid w:val="00C14C18"/>
    <w:rsid w:val="00C263A9"/>
    <w:rsid w:val="00C26A83"/>
    <w:rsid w:val="00C30185"/>
    <w:rsid w:val="00C32EB2"/>
    <w:rsid w:val="00C41C2B"/>
    <w:rsid w:val="00C517DA"/>
    <w:rsid w:val="00C57683"/>
    <w:rsid w:val="00C664E6"/>
    <w:rsid w:val="00C71D7B"/>
    <w:rsid w:val="00C775AA"/>
    <w:rsid w:val="00C80CBF"/>
    <w:rsid w:val="00C81171"/>
    <w:rsid w:val="00C93FB2"/>
    <w:rsid w:val="00C95348"/>
    <w:rsid w:val="00C95766"/>
    <w:rsid w:val="00CA790F"/>
    <w:rsid w:val="00CB2415"/>
    <w:rsid w:val="00CC368C"/>
    <w:rsid w:val="00CC4731"/>
    <w:rsid w:val="00CC56D9"/>
    <w:rsid w:val="00CC68BD"/>
    <w:rsid w:val="00CD64B2"/>
    <w:rsid w:val="00CE1789"/>
    <w:rsid w:val="00CE35A5"/>
    <w:rsid w:val="00CE5110"/>
    <w:rsid w:val="00CE5C42"/>
    <w:rsid w:val="00CE66D3"/>
    <w:rsid w:val="00CE7710"/>
    <w:rsid w:val="00CF07DA"/>
    <w:rsid w:val="00CF6FE2"/>
    <w:rsid w:val="00D003AC"/>
    <w:rsid w:val="00D02C2B"/>
    <w:rsid w:val="00D15108"/>
    <w:rsid w:val="00D228AE"/>
    <w:rsid w:val="00D249F3"/>
    <w:rsid w:val="00D272B7"/>
    <w:rsid w:val="00D27B5F"/>
    <w:rsid w:val="00D33545"/>
    <w:rsid w:val="00D34022"/>
    <w:rsid w:val="00D40268"/>
    <w:rsid w:val="00D41A66"/>
    <w:rsid w:val="00D5252E"/>
    <w:rsid w:val="00D527ED"/>
    <w:rsid w:val="00D555F3"/>
    <w:rsid w:val="00D55FCA"/>
    <w:rsid w:val="00D56AA9"/>
    <w:rsid w:val="00D62967"/>
    <w:rsid w:val="00D66611"/>
    <w:rsid w:val="00D73B27"/>
    <w:rsid w:val="00D75C38"/>
    <w:rsid w:val="00D84597"/>
    <w:rsid w:val="00D84645"/>
    <w:rsid w:val="00D9180D"/>
    <w:rsid w:val="00D9359E"/>
    <w:rsid w:val="00D973DC"/>
    <w:rsid w:val="00D97DF6"/>
    <w:rsid w:val="00DB23B9"/>
    <w:rsid w:val="00DB4E20"/>
    <w:rsid w:val="00DB4EEA"/>
    <w:rsid w:val="00DB5031"/>
    <w:rsid w:val="00DB5F80"/>
    <w:rsid w:val="00DC0FF9"/>
    <w:rsid w:val="00DC18FA"/>
    <w:rsid w:val="00DC2E72"/>
    <w:rsid w:val="00DC3280"/>
    <w:rsid w:val="00DC3842"/>
    <w:rsid w:val="00DD1A04"/>
    <w:rsid w:val="00DD574D"/>
    <w:rsid w:val="00DE138B"/>
    <w:rsid w:val="00DE428B"/>
    <w:rsid w:val="00DF2D9D"/>
    <w:rsid w:val="00DF4D8D"/>
    <w:rsid w:val="00DF6DE3"/>
    <w:rsid w:val="00E0288E"/>
    <w:rsid w:val="00E069E8"/>
    <w:rsid w:val="00E13B21"/>
    <w:rsid w:val="00E154EC"/>
    <w:rsid w:val="00E17328"/>
    <w:rsid w:val="00E2643C"/>
    <w:rsid w:val="00E3748B"/>
    <w:rsid w:val="00E407D8"/>
    <w:rsid w:val="00E41EC4"/>
    <w:rsid w:val="00E523D5"/>
    <w:rsid w:val="00E54A77"/>
    <w:rsid w:val="00E563A1"/>
    <w:rsid w:val="00E6005B"/>
    <w:rsid w:val="00E62D60"/>
    <w:rsid w:val="00E7378A"/>
    <w:rsid w:val="00E82C2A"/>
    <w:rsid w:val="00E86936"/>
    <w:rsid w:val="00E97BBC"/>
    <w:rsid w:val="00EB3C92"/>
    <w:rsid w:val="00EB515D"/>
    <w:rsid w:val="00EC46E3"/>
    <w:rsid w:val="00EC5982"/>
    <w:rsid w:val="00EC6371"/>
    <w:rsid w:val="00ED1682"/>
    <w:rsid w:val="00ED51E3"/>
    <w:rsid w:val="00ED7E86"/>
    <w:rsid w:val="00EE4417"/>
    <w:rsid w:val="00EE4A78"/>
    <w:rsid w:val="00EF12F9"/>
    <w:rsid w:val="00F027FB"/>
    <w:rsid w:val="00F11C4A"/>
    <w:rsid w:val="00F176C4"/>
    <w:rsid w:val="00F2019C"/>
    <w:rsid w:val="00F24972"/>
    <w:rsid w:val="00F41A78"/>
    <w:rsid w:val="00F44383"/>
    <w:rsid w:val="00F4515C"/>
    <w:rsid w:val="00F5088C"/>
    <w:rsid w:val="00F5426C"/>
    <w:rsid w:val="00F6062F"/>
    <w:rsid w:val="00F60A99"/>
    <w:rsid w:val="00F62DDC"/>
    <w:rsid w:val="00F70416"/>
    <w:rsid w:val="00F74188"/>
    <w:rsid w:val="00F8314F"/>
    <w:rsid w:val="00F83FE1"/>
    <w:rsid w:val="00F8472F"/>
    <w:rsid w:val="00F85663"/>
    <w:rsid w:val="00F861A0"/>
    <w:rsid w:val="00F96E96"/>
    <w:rsid w:val="00FB3C7A"/>
    <w:rsid w:val="00FB5996"/>
    <w:rsid w:val="00FB7CAE"/>
    <w:rsid w:val="00FC03C6"/>
    <w:rsid w:val="00FC19C3"/>
    <w:rsid w:val="00FC3267"/>
    <w:rsid w:val="00FC4A40"/>
    <w:rsid w:val="00FC7807"/>
    <w:rsid w:val="00FC78D5"/>
    <w:rsid w:val="00FE2420"/>
    <w:rsid w:val="00FE4AE3"/>
    <w:rsid w:val="00FF3444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AA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正文"/>
    <w:qFormat/>
    <w:rsid w:val="00CE5C42"/>
    <w:pPr>
      <w:suppressAutoHyphens/>
      <w:spacing w:after="216" w:line="240" w:lineRule="exact"/>
    </w:pPr>
    <w:rPr>
      <w:rFonts w:ascii="Metric Light" w:eastAsia="Microsoft YaHei" w:hAnsi="Metric Light"/>
      <w:color w:val="000000" w:themeColor="text1"/>
    </w:rPr>
  </w:style>
  <w:style w:type="paragraph" w:styleId="Heading1">
    <w:name w:val="heading 1"/>
    <w:aliases w:val="一级标题,heading 1,heading 1 Char,H1,PIM 1,h1,标题 11,标书1,L1,boc,Section Head,l1,1,Heading 0,章节,Heading 11,level 1,Level 1 Head,1. heading 1,标准章,Huvudrubrik,h11,h12,h13,h14,h15,h16,h17,h111,h121,h131,h141,h151,h161,h18,h112,h122,h132,h142,h152,h162"/>
    <w:next w:val="Normal"/>
    <w:link w:val="Heading1Char"/>
    <w:uiPriority w:val="9"/>
    <w:qFormat/>
    <w:rsid w:val="00660664"/>
    <w:pPr>
      <w:keepNext/>
      <w:numPr>
        <w:numId w:val="4"/>
      </w:numPr>
      <w:suppressAutoHyphens/>
      <w:spacing w:after="700" w:line="600" w:lineRule="exact"/>
      <w:outlineLvl w:val="0"/>
    </w:pPr>
    <w:rPr>
      <w:rFonts w:ascii="Metric Bold" w:eastAsia="Microsoft YaHei" w:hAnsi="Metric Bold"/>
      <w:color w:val="000000" w:themeColor="text1"/>
      <w:sz w:val="56"/>
    </w:rPr>
  </w:style>
  <w:style w:type="paragraph" w:styleId="Heading2">
    <w:name w:val="heading 2"/>
    <w:aliases w:val="二级标题,标题 2 Char Char,heading 2,标题 2 Char, Char,Char,--F2,heading 2 Char Char Char,标题 2 Char Char Char Char,heading 21,1.1 标题 2,12,H2,PIM2,Heading 2 Hidden,Heading 2 CCBS,Titre3,HD2,sect 1.2,H21,sect 1.21,H22,sect 1.22,H211,sect 1.211,H23"/>
    <w:basedOn w:val="Heading1"/>
    <w:next w:val="Normal"/>
    <w:link w:val="Heading2Char"/>
    <w:unhideWhenUsed/>
    <w:qFormat/>
    <w:rsid w:val="00E13B21"/>
    <w:pPr>
      <w:numPr>
        <w:ilvl w:val="1"/>
      </w:numPr>
      <w:spacing w:before="320" w:after="160" w:line="320" w:lineRule="exact"/>
      <w:outlineLvl w:val="1"/>
    </w:pPr>
    <w:rPr>
      <w:color w:val="00B388" w:themeColor="background2"/>
      <w:sz w:val="28"/>
    </w:rPr>
  </w:style>
  <w:style w:type="paragraph" w:styleId="Heading3">
    <w:name w:val="heading 3"/>
    <w:aliases w:val="三级标题,标题 3 Char,heading 3,标题 3+,标题 3 Char Char Char,heading 3 Char Char1 Char,heading 3 Char Char Char Char Char Char1 Char,heading 3 Char Char Char Char Char Char Char Char Char,标题 3 Char2 Char Char Char,heading 3 Char Char Char Char1 Char"/>
    <w:basedOn w:val="Heading2"/>
    <w:next w:val="Normal"/>
    <w:link w:val="Heading3Char"/>
    <w:unhideWhenUsed/>
    <w:qFormat/>
    <w:rsid w:val="00A3195A"/>
    <w:pPr>
      <w:keepLines/>
      <w:numPr>
        <w:ilvl w:val="2"/>
      </w:numPr>
      <w:outlineLvl w:val="2"/>
    </w:pPr>
    <w:rPr>
      <w:rFonts w:cstheme="majorBidi"/>
      <w:szCs w:val="24"/>
    </w:rPr>
  </w:style>
  <w:style w:type="paragraph" w:styleId="Heading4">
    <w:name w:val="heading 4"/>
    <w:aliases w:val="test1,标题 4 Char,--F4,heading 4,heading 5,标题 4 Char1,heading 4 Char Char Char,标题 4 Char1 Char,标题 4 Char Char Char,heading 4 Char Char,Heading 14,Heading 141,Heading 142,h4,标题 4 Char Char,标题 4 Char Char Char Char,标题 4 Char2"/>
    <w:basedOn w:val="Heading3"/>
    <w:next w:val="Normal"/>
    <w:link w:val="Heading4Char"/>
    <w:uiPriority w:val="9"/>
    <w:unhideWhenUsed/>
    <w:qFormat/>
    <w:rsid w:val="00234E6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A07D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F56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44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F39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63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9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63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首页页脚"/>
    <w:basedOn w:val="Normal"/>
    <w:qFormat/>
    <w:rsid w:val="00DB5031"/>
    <w:pPr>
      <w:spacing w:after="0"/>
    </w:pPr>
    <w:rPr>
      <w:rFonts w:ascii="SimpleRegular" w:hAnsi="SimpleRegular"/>
    </w:rPr>
  </w:style>
  <w:style w:type="paragraph" w:customStyle="1" w:styleId="a0">
    <w:name w:val="页眉"/>
    <w:basedOn w:val="a1"/>
    <w:qFormat/>
    <w:rsid w:val="0080608C"/>
    <w:pPr>
      <w:spacing w:after="0" w:line="200" w:lineRule="exact"/>
    </w:pPr>
    <w:rPr>
      <w:rFonts w:ascii="Microsoft YaHei" w:hAnsi="Microsoft YaHei"/>
      <w:sz w:val="16"/>
    </w:rPr>
  </w:style>
  <w:style w:type="paragraph" w:customStyle="1" w:styleId="a1">
    <w:name w:val="正文复制"/>
    <w:basedOn w:val="Normal"/>
    <w:link w:val="Char"/>
    <w:qFormat/>
    <w:rsid w:val="00CE1789"/>
  </w:style>
  <w:style w:type="paragraph" w:styleId="Caption">
    <w:name w:val="caption"/>
    <w:basedOn w:val="Normal"/>
    <w:next w:val="Normal"/>
    <w:uiPriority w:val="35"/>
    <w:unhideWhenUsed/>
    <w:qFormat/>
    <w:rsid w:val="00F60A99"/>
    <w:pPr>
      <w:spacing w:after="200" w:line="240" w:lineRule="auto"/>
    </w:pPr>
    <w:rPr>
      <w:i/>
      <w:iCs/>
      <w:color w:val="425563" w:themeColor="text2"/>
      <w:szCs w:val="18"/>
    </w:rPr>
  </w:style>
  <w:style w:type="paragraph" w:customStyle="1" w:styleId="a2">
    <w:name w:val="页脚"/>
    <w:basedOn w:val="Normal"/>
    <w:qFormat/>
    <w:rsid w:val="00A43F3F"/>
    <w:pPr>
      <w:spacing w:after="0" w:line="200" w:lineRule="exact"/>
    </w:pPr>
    <w:rPr>
      <w:rFonts w:ascii="Microsoft YaHei" w:hAnsi="Microsoft YaHei"/>
      <w:sz w:val="16"/>
    </w:rPr>
  </w:style>
  <w:style w:type="paragraph" w:customStyle="1" w:styleId="a3">
    <w:name w:val="页脚页码"/>
    <w:basedOn w:val="a2"/>
    <w:qFormat/>
    <w:rsid w:val="00A43F3F"/>
    <w:pPr>
      <w:jc w:val="right"/>
    </w:pPr>
  </w:style>
  <w:style w:type="character" w:customStyle="1" w:styleId="hpeBOLD">
    <w:name w:val="hpe_BOLD"/>
    <w:uiPriority w:val="1"/>
    <w:qFormat/>
    <w:rsid w:val="00C81171"/>
    <w:rPr>
      <w:rFonts w:ascii="Metric Bold" w:hAnsi="Metric Bold"/>
      <w:b w:val="0"/>
    </w:rPr>
  </w:style>
  <w:style w:type="character" w:customStyle="1" w:styleId="Char">
    <w:name w:val="正文复制 Char"/>
    <w:basedOn w:val="DefaultParagraphFont"/>
    <w:link w:val="a1"/>
    <w:rsid w:val="00CE1789"/>
    <w:rPr>
      <w:rFonts w:ascii="Metric Light" w:eastAsia="Microsoft YaHei" w:hAnsi="Metric Light"/>
      <w:color w:val="000000" w:themeColor="text1"/>
      <w:sz w:val="18"/>
    </w:rPr>
  </w:style>
  <w:style w:type="paragraph" w:customStyle="1" w:styleId="a4">
    <w:name w:val="介绍标题"/>
    <w:basedOn w:val="a1"/>
    <w:next w:val="a1"/>
    <w:qFormat/>
    <w:rsid w:val="00CE1789"/>
    <w:pPr>
      <w:spacing w:after="720" w:line="600" w:lineRule="exact"/>
    </w:pPr>
    <w:rPr>
      <w:rFonts w:ascii="Microsoft YaHei" w:hAnsi="Microsoft YaHei"/>
      <w:sz w:val="56"/>
    </w:rPr>
  </w:style>
  <w:style w:type="paragraph" w:customStyle="1" w:styleId="hpeintrocopy">
    <w:name w:val="hpe_intro_copy"/>
    <w:basedOn w:val="a1"/>
    <w:qFormat/>
    <w:rsid w:val="005D6A55"/>
    <w:pPr>
      <w:spacing w:after="180" w:line="280" w:lineRule="exact"/>
    </w:pPr>
    <w:rPr>
      <w:sz w:val="24"/>
    </w:rPr>
  </w:style>
  <w:style w:type="paragraph" w:customStyle="1" w:styleId="hpedeleteline">
    <w:name w:val="hpe_delete_line"/>
    <w:basedOn w:val="a1"/>
    <w:next w:val="a1"/>
    <w:qFormat/>
    <w:rsid w:val="007E13E2"/>
    <w:pPr>
      <w:spacing w:after="360" w:line="360" w:lineRule="exact"/>
    </w:pPr>
    <w:rPr>
      <w:bCs/>
      <w:color w:val="FF8D6D" w:themeColor="accent5"/>
      <w:sz w:val="28"/>
    </w:rPr>
  </w:style>
  <w:style w:type="paragraph" w:customStyle="1" w:styleId="hpeintroheadline1">
    <w:name w:val="hpe_intro_headline_1"/>
    <w:next w:val="a1"/>
    <w:qFormat/>
    <w:rsid w:val="007E13E2"/>
    <w:pPr>
      <w:spacing w:before="320" w:after="240" w:line="320" w:lineRule="exact"/>
    </w:pPr>
    <w:rPr>
      <w:rFonts w:ascii="Metric Bold" w:hAnsi="Metric Bold"/>
      <w:bCs/>
      <w:color w:val="000000" w:themeColor="text1"/>
      <w:sz w:val="32"/>
    </w:rPr>
  </w:style>
  <w:style w:type="paragraph" w:customStyle="1" w:styleId="hpebodycopyheader">
    <w:name w:val="hpe_body_copy_header"/>
    <w:basedOn w:val="a1"/>
    <w:next w:val="a1"/>
    <w:link w:val="hpebodycopyheaderChar"/>
    <w:qFormat/>
    <w:rsid w:val="000C2D09"/>
    <w:pPr>
      <w:spacing w:after="0"/>
    </w:pPr>
    <w:rPr>
      <w:rFonts w:ascii="Metric Bold" w:hAnsi="Metric Bold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A36E1"/>
    <w:rPr>
      <w:color w:val="000000" w:themeColor="text1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07DF2"/>
    <w:rPr>
      <w:rFonts w:asciiTheme="majorHAnsi" w:eastAsiaTheme="majorEastAsia" w:hAnsiTheme="majorHAnsi" w:cstheme="majorBidi"/>
      <w:color w:val="5F5652" w:themeColor="accent1" w:themeShade="BF"/>
      <w:sz w:val="18"/>
    </w:rPr>
  </w:style>
  <w:style w:type="paragraph" w:customStyle="1" w:styleId="hpefigurecaption">
    <w:name w:val="hpe_figure_caption"/>
    <w:basedOn w:val="Normal"/>
    <w:next w:val="Normal"/>
    <w:link w:val="hpefigurecaptionChar"/>
    <w:qFormat/>
    <w:rsid w:val="00CD64B2"/>
    <w:pPr>
      <w:numPr>
        <w:numId w:val="7"/>
      </w:numPr>
      <w:spacing w:before="120" w:after="240" w:line="200" w:lineRule="exact"/>
    </w:pPr>
    <w:rPr>
      <w:sz w:val="16"/>
    </w:rPr>
  </w:style>
  <w:style w:type="paragraph" w:customStyle="1" w:styleId="hpetablecaption">
    <w:name w:val="hpe_table_caption"/>
    <w:basedOn w:val="hpefigurecaption"/>
    <w:next w:val="Normal"/>
    <w:link w:val="hpetablecaptionChar"/>
    <w:qFormat/>
    <w:rsid w:val="002E22C2"/>
    <w:pPr>
      <w:numPr>
        <w:numId w:val="8"/>
      </w:numPr>
    </w:pPr>
  </w:style>
  <w:style w:type="character" w:customStyle="1" w:styleId="a5">
    <w:name w:val="绿色"/>
    <w:uiPriority w:val="1"/>
    <w:qFormat/>
    <w:rsid w:val="00233079"/>
    <w:rPr>
      <w:color w:val="00B388" w:themeColor="background2"/>
    </w:rPr>
  </w:style>
  <w:style w:type="numbering" w:customStyle="1" w:styleId="hpbullets">
    <w:name w:val="hp_bullets"/>
    <w:uiPriority w:val="99"/>
    <w:rsid w:val="00D55FCA"/>
    <w:pPr>
      <w:numPr>
        <w:numId w:val="1"/>
      </w:numPr>
    </w:pPr>
  </w:style>
  <w:style w:type="paragraph" w:customStyle="1" w:styleId="hpebulletslist">
    <w:name w:val="hpe_bullets_list"/>
    <w:basedOn w:val="Normal"/>
    <w:next w:val="Normal"/>
    <w:qFormat/>
    <w:rsid w:val="00A86C0D"/>
    <w:pPr>
      <w:numPr>
        <w:numId w:val="2"/>
      </w:numPr>
      <w:topLinePunct/>
      <w:spacing w:after="90"/>
    </w:pPr>
  </w:style>
  <w:style w:type="character" w:customStyle="1" w:styleId="Heading1Char">
    <w:name w:val="Heading 1 Char"/>
    <w:aliases w:val="一级标题 Char,heading 1 Char1,heading 1 Char Char,H1 Char,PIM 1 Char,h1 Char,标题 11 Char,标书1 Char,L1 Char,boc Char,Section Head Char,l1 Char,1 Char,Heading 0 Char,章节 Char,Heading 11 Char,level 1 Char,Level 1 Head Char,1. heading 1 Char"/>
    <w:basedOn w:val="DefaultParagraphFont"/>
    <w:link w:val="Heading1"/>
    <w:uiPriority w:val="9"/>
    <w:rsid w:val="00660664"/>
    <w:rPr>
      <w:rFonts w:ascii="Metric Bold" w:eastAsia="Microsoft YaHei" w:hAnsi="Metric Bold"/>
      <w:color w:val="000000" w:themeColor="text1"/>
      <w:sz w:val="5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ABF"/>
    <w:pPr>
      <w:spacing w:after="100"/>
      <w:ind w:left="1440"/>
    </w:pPr>
  </w:style>
  <w:style w:type="character" w:customStyle="1" w:styleId="Heading2Char">
    <w:name w:val="Heading 2 Char"/>
    <w:aliases w:val="二级标题 Char,标题 2 Char Char Char,heading 2 Char,标题 2 Char Char1, Char Char,Char Char,--F2 Char,heading 2 Char Char Char Char,标题 2 Char Char Char Char Char,heading 21 Char,1.1 标题 2 Char,12 Char,H2 Char,PIM2 Char,Heading 2 Hidden Char,HD2 Char"/>
    <w:basedOn w:val="DefaultParagraphFont"/>
    <w:link w:val="Heading2"/>
    <w:rsid w:val="00E13B21"/>
    <w:rPr>
      <w:rFonts w:ascii="Metric Bold" w:eastAsia="Microsoft YaHei" w:hAnsi="Metric Bold"/>
      <w:color w:val="00B388" w:themeColor="background2"/>
      <w:sz w:val="28"/>
    </w:rPr>
  </w:style>
  <w:style w:type="character" w:customStyle="1" w:styleId="Heading3Char">
    <w:name w:val="Heading 3 Char"/>
    <w:aliases w:val="三级标题 Char,标题 3 Char Char,heading 3 Char,标题 3+ Char,标题 3 Char Char Char Char,heading 3 Char Char1 Char Char,heading 3 Char Char Char Char Char Char1 Char Char,heading 3 Char Char Char Char Char Char Char Char Char Char"/>
    <w:basedOn w:val="DefaultParagraphFont"/>
    <w:link w:val="Heading3"/>
    <w:rsid w:val="00A3195A"/>
    <w:rPr>
      <w:rFonts w:ascii="Metric Bold" w:eastAsia="Microsoft YaHei" w:hAnsi="Metric Bold" w:cstheme="majorBidi"/>
      <w:color w:val="00B388" w:themeColor="background2"/>
      <w:sz w:val="28"/>
      <w:szCs w:val="24"/>
    </w:rPr>
  </w:style>
  <w:style w:type="paragraph" w:styleId="TOC1">
    <w:name w:val="toc 1"/>
    <w:aliases w:val="目录1"/>
    <w:next w:val="TOC2"/>
    <w:uiPriority w:val="39"/>
    <w:unhideWhenUsed/>
    <w:rsid w:val="00F11C4A"/>
    <w:pPr>
      <w:tabs>
        <w:tab w:val="right" w:leader="dot" w:pos="8918"/>
      </w:tabs>
      <w:spacing w:before="360" w:after="90" w:line="280" w:lineRule="exact"/>
    </w:pPr>
    <w:rPr>
      <w:rFonts w:ascii="Metric Bold" w:eastAsia="Microsoft YaHei" w:hAnsi="Metric Bold"/>
      <w:noProof/>
      <w:color w:val="000000" w:themeColor="text1"/>
      <w:sz w:val="24"/>
    </w:rPr>
  </w:style>
  <w:style w:type="paragraph" w:styleId="TOC2">
    <w:name w:val="toc 2"/>
    <w:basedOn w:val="TOC1"/>
    <w:uiPriority w:val="39"/>
    <w:unhideWhenUsed/>
    <w:rsid w:val="00B464C1"/>
    <w:pPr>
      <w:spacing w:before="0"/>
      <w:ind w:left="432" w:hanging="432"/>
    </w:pPr>
    <w:rPr>
      <w:rFonts w:ascii="Metric Light" w:hAnsi="Metric Light"/>
    </w:rPr>
  </w:style>
  <w:style w:type="paragraph" w:styleId="TOC3">
    <w:name w:val="toc 3"/>
    <w:basedOn w:val="TOC2"/>
    <w:next w:val="TOC2"/>
    <w:uiPriority w:val="39"/>
    <w:unhideWhenUsed/>
    <w:rsid w:val="0031256D"/>
    <w:pPr>
      <w:ind w:left="1008" w:hanging="576"/>
    </w:pPr>
  </w:style>
  <w:style w:type="table" w:styleId="TableGrid">
    <w:name w:val="Table Grid"/>
    <w:basedOn w:val="TableNormal"/>
    <w:uiPriority w:val="59"/>
    <w:rsid w:val="001E188C"/>
    <w:pPr>
      <w:spacing w:after="0" w:line="200" w:lineRule="exact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0" w:type="dxa"/>
        <w:bottom w:w="144" w:type="dxa"/>
        <w:right w:w="547" w:type="dxa"/>
      </w:tblCellMar>
    </w:tblPr>
  </w:style>
  <w:style w:type="paragraph" w:customStyle="1" w:styleId="hpetableheads">
    <w:name w:val="hpe_table_heads"/>
    <w:basedOn w:val="hpetablebody"/>
    <w:qFormat/>
    <w:rsid w:val="00662625"/>
    <w:rPr>
      <w:rFonts w:ascii="Metric Bold" w:hAnsi="Metric Bold"/>
    </w:rPr>
  </w:style>
  <w:style w:type="paragraph" w:customStyle="1" w:styleId="hpetablebody">
    <w:name w:val="hpe_table_body"/>
    <w:basedOn w:val="Normal"/>
    <w:next w:val="a1"/>
    <w:qFormat/>
    <w:rsid w:val="0005521F"/>
    <w:pPr>
      <w:spacing w:after="0"/>
      <w:ind w:left="259"/>
    </w:pPr>
  </w:style>
  <w:style w:type="paragraph" w:customStyle="1" w:styleId="a6">
    <w:name w:val="首页页眉"/>
    <w:basedOn w:val="Normal"/>
    <w:qFormat/>
    <w:rsid w:val="00DB5031"/>
    <w:pPr>
      <w:spacing w:after="0" w:line="280" w:lineRule="exact"/>
      <w:jc w:val="right"/>
    </w:pPr>
    <w:rPr>
      <w:rFonts w:ascii="Microsoft YaHei" w:hAnsi="Microsoft YaHei"/>
      <w:sz w:val="24"/>
    </w:rPr>
  </w:style>
  <w:style w:type="paragraph" w:customStyle="1" w:styleId="a7">
    <w:name w:val="首页标题"/>
    <w:qFormat/>
    <w:rsid w:val="00AB2135"/>
    <w:pPr>
      <w:spacing w:after="0" w:line="192" w:lineRule="auto"/>
    </w:pPr>
    <w:rPr>
      <w:rFonts w:ascii="Microsoft YaHei" w:eastAsia="Microsoft YaHei" w:hAnsi="Microsoft YaHei"/>
      <w:color w:val="000000" w:themeColor="text1"/>
      <w:sz w:val="72"/>
    </w:rPr>
  </w:style>
  <w:style w:type="paragraph" w:customStyle="1" w:styleId="a8">
    <w:name w:val="首页信息"/>
    <w:basedOn w:val="Normal"/>
    <w:qFormat/>
    <w:rsid w:val="00DB5031"/>
    <w:pPr>
      <w:spacing w:after="0" w:line="370" w:lineRule="exact"/>
    </w:pPr>
    <w:rPr>
      <w:rFonts w:ascii="Microsoft YaHei" w:hAnsi="Microsoft YaHei"/>
      <w:sz w:val="28"/>
    </w:rPr>
  </w:style>
  <w:style w:type="paragraph" w:customStyle="1" w:styleId="hpeintrotableheads">
    <w:name w:val="hpe_intro_table_heads"/>
    <w:basedOn w:val="a1"/>
    <w:qFormat/>
    <w:rsid w:val="00F83FE1"/>
    <w:pPr>
      <w:spacing w:after="0"/>
    </w:pPr>
    <w:rPr>
      <w:rFonts w:ascii="Metric Bold" w:hAnsi="Metric Bold"/>
    </w:rPr>
  </w:style>
  <w:style w:type="paragraph" w:customStyle="1" w:styleId="hpeintrotablebody">
    <w:name w:val="hpe_intro_table_body"/>
    <w:basedOn w:val="a1"/>
    <w:qFormat/>
    <w:rsid w:val="00587A76"/>
    <w:pPr>
      <w:spacing w:after="0"/>
    </w:pPr>
  </w:style>
  <w:style w:type="paragraph" w:customStyle="1" w:styleId="hpeintrotablefootnote">
    <w:name w:val="hpe_intro_table_footnote"/>
    <w:basedOn w:val="a1"/>
    <w:qFormat/>
    <w:rsid w:val="008813B3"/>
    <w:pPr>
      <w:tabs>
        <w:tab w:val="left" w:pos="144"/>
      </w:tabs>
      <w:spacing w:after="0" w:line="200" w:lineRule="exact"/>
      <w:ind w:left="115" w:right="1872" w:hanging="115"/>
    </w:pPr>
    <w:rPr>
      <w:sz w:val="16"/>
    </w:rPr>
  </w:style>
  <w:style w:type="paragraph" w:customStyle="1" w:styleId="hpeintrotablefootgreen">
    <w:name w:val="hpe_intro_table_foot_green"/>
    <w:basedOn w:val="a1"/>
    <w:qFormat/>
    <w:rsid w:val="00923695"/>
    <w:pPr>
      <w:spacing w:after="0" w:line="200" w:lineRule="exact"/>
      <w:ind w:right="1872"/>
    </w:pPr>
    <w:rPr>
      <w:color w:val="00B388" w:themeColor="background2"/>
      <w:sz w:val="16"/>
    </w:rPr>
  </w:style>
  <w:style w:type="paragraph" w:customStyle="1" w:styleId="hpeintroheadline2">
    <w:name w:val="hpe_intro_headline_2"/>
    <w:basedOn w:val="hpeintroheadline1"/>
    <w:qFormat/>
    <w:rsid w:val="00D75C38"/>
    <w:pPr>
      <w:spacing w:before="0" w:after="0"/>
    </w:pPr>
  </w:style>
  <w:style w:type="character" w:customStyle="1" w:styleId="hpeintrosuperscript">
    <w:name w:val="hpe_intro_superscript"/>
    <w:uiPriority w:val="1"/>
    <w:qFormat/>
    <w:rsid w:val="00923695"/>
    <w:rPr>
      <w:rFonts w:ascii="Metric Light" w:hAnsi="Metric Light"/>
      <w:position w:val="6"/>
      <w:sz w:val="14"/>
      <w:vertAlign w:val="baseline"/>
    </w:rPr>
  </w:style>
  <w:style w:type="paragraph" w:customStyle="1" w:styleId="NoParagraphStyle">
    <w:name w:val="[No Paragraph Style]"/>
    <w:rsid w:val="00131FC9"/>
    <w:pPr>
      <w:autoSpaceDE w:val="0"/>
      <w:autoSpaceDN w:val="0"/>
      <w:adjustRightInd w:val="0"/>
      <w:spacing w:after="0" w:line="288" w:lineRule="auto"/>
      <w:textAlignment w:val="center"/>
    </w:pPr>
    <w:rPr>
      <w:rFonts w:ascii="HPSimplified-Light" w:hAnsi="HPSimplified-Light"/>
      <w:color w:val="000000"/>
      <w:sz w:val="24"/>
      <w:szCs w:val="24"/>
    </w:rPr>
  </w:style>
  <w:style w:type="character" w:customStyle="1" w:styleId="hpebodycopyheaderChar">
    <w:name w:val="hpe_body_copy_header Char"/>
    <w:basedOn w:val="Char"/>
    <w:link w:val="hpebodycopyheader"/>
    <w:rsid w:val="000C2D09"/>
    <w:rPr>
      <w:rFonts w:ascii="Metric Bold" w:eastAsia="Microsoft YaHei" w:hAnsi="Metric Bold"/>
      <w:bCs/>
      <w:color w:val="000000" w:themeColor="text1"/>
      <w:sz w:val="18"/>
    </w:rPr>
  </w:style>
  <w:style w:type="character" w:styleId="Hyperlink">
    <w:name w:val="Hyperlink"/>
    <w:basedOn w:val="DefaultParagraphFont"/>
    <w:uiPriority w:val="99"/>
    <w:unhideWhenUsed/>
    <w:rsid w:val="002A36E1"/>
    <w:rPr>
      <w:color w:val="000000" w:themeColor="text1"/>
      <w:u w:val="none"/>
    </w:rPr>
  </w:style>
  <w:style w:type="paragraph" w:styleId="Header">
    <w:name w:val="header"/>
    <w:basedOn w:val="Normal"/>
    <w:link w:val="HeaderChar"/>
    <w:uiPriority w:val="99"/>
    <w:unhideWhenUsed/>
    <w:rsid w:val="00482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F0"/>
    <w:rPr>
      <w:color w:val="FFFFFF" w:themeColor="background1"/>
      <w:sz w:val="18"/>
    </w:rPr>
  </w:style>
  <w:style w:type="paragraph" w:styleId="Footer">
    <w:name w:val="footer"/>
    <w:basedOn w:val="Normal"/>
    <w:link w:val="FooterChar"/>
    <w:uiPriority w:val="99"/>
    <w:unhideWhenUsed/>
    <w:rsid w:val="00DF6DE3"/>
    <w:pPr>
      <w:tabs>
        <w:tab w:val="center" w:pos="4680"/>
        <w:tab w:val="right" w:pos="9360"/>
      </w:tabs>
      <w:spacing w:after="0" w:line="8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DF6DE3"/>
    <w:rPr>
      <w:color w:val="FFFFFF" w:themeColor="background1"/>
      <w:sz w:val="18"/>
    </w:rPr>
  </w:style>
  <w:style w:type="paragraph" w:styleId="TableofFigures">
    <w:name w:val="table of figures"/>
    <w:aliases w:val="hpe_list_of_figures"/>
    <w:basedOn w:val="TOC2"/>
    <w:next w:val="TOC2"/>
    <w:uiPriority w:val="99"/>
    <w:unhideWhenUsed/>
    <w:rsid w:val="00305066"/>
  </w:style>
  <w:style w:type="character" w:customStyle="1" w:styleId="hpefigurecaptionChar">
    <w:name w:val="hpe_figure_caption Char"/>
    <w:basedOn w:val="Char"/>
    <w:link w:val="hpefigurecaption"/>
    <w:rsid w:val="002E22C2"/>
    <w:rPr>
      <w:rFonts w:ascii="Metric Light" w:eastAsia="Microsoft YaHei" w:hAnsi="Metric Light"/>
      <w:color w:val="000000" w:themeColor="text1"/>
      <w:sz w:val="16"/>
    </w:rPr>
  </w:style>
  <w:style w:type="character" w:customStyle="1" w:styleId="hpetablecaptionChar">
    <w:name w:val="hpe_table_caption Char"/>
    <w:basedOn w:val="Char"/>
    <w:link w:val="hpetablecaption"/>
    <w:rsid w:val="00B30864"/>
    <w:rPr>
      <w:rFonts w:ascii="Metric Light" w:eastAsia="Microsoft YaHei" w:hAnsi="Metric Light"/>
      <w:color w:val="000000" w:themeColor="text1"/>
      <w:sz w:val="16"/>
    </w:rPr>
  </w:style>
  <w:style w:type="numbering" w:customStyle="1" w:styleId="hpsectionnumbers">
    <w:name w:val="hp_section_numbers"/>
    <w:uiPriority w:val="99"/>
    <w:rsid w:val="00234E67"/>
    <w:pPr>
      <w:numPr>
        <w:numId w:val="3"/>
      </w:numPr>
    </w:pPr>
  </w:style>
  <w:style w:type="character" w:customStyle="1" w:styleId="Heading4Char">
    <w:name w:val="Heading 4 Char"/>
    <w:aliases w:val="test1 Char,标题 4 Char Char1,--F4 Char,heading 4 Char,heading 5 Char,标题 4 Char1 Char1,heading 4 Char Char Char Char,标题 4 Char1 Char Char,标题 4 Char Char Char Char1,heading 4 Char Char Char1,Heading 14 Char,Heading 141 Char,Heading 142 Char"/>
    <w:basedOn w:val="DefaultParagraphFont"/>
    <w:link w:val="Heading4"/>
    <w:uiPriority w:val="9"/>
    <w:rsid w:val="00234E67"/>
    <w:rPr>
      <w:rFonts w:ascii="Metric Bold" w:eastAsia="Microsoft YaHei" w:hAnsi="Metric Bold" w:cstheme="majorBidi"/>
      <w:color w:val="00B388" w:themeColor="background2"/>
      <w:sz w:val="28"/>
      <w:szCs w:val="24"/>
    </w:rPr>
  </w:style>
  <w:style w:type="numbering" w:customStyle="1" w:styleId="hpfigurenumbering">
    <w:name w:val="hp_figure_numbering"/>
    <w:uiPriority w:val="99"/>
    <w:rsid w:val="00CD64B2"/>
    <w:pPr>
      <w:numPr>
        <w:numId w:val="5"/>
      </w:numPr>
    </w:pPr>
  </w:style>
  <w:style w:type="numbering" w:customStyle="1" w:styleId="hptablenumbering">
    <w:name w:val="hp_table_numbering"/>
    <w:uiPriority w:val="99"/>
    <w:rsid w:val="002E22C2"/>
    <w:pPr>
      <w:numPr>
        <w:numId w:val="6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1E4491"/>
    <w:rPr>
      <w:rFonts w:asciiTheme="majorHAnsi" w:eastAsiaTheme="majorEastAsia" w:hAnsiTheme="majorHAnsi" w:cstheme="majorBidi"/>
      <w:color w:val="3F3936" w:themeColor="accent1" w:themeShade="7F"/>
      <w:sz w:val="18"/>
    </w:rPr>
  </w:style>
  <w:style w:type="table" w:customStyle="1" w:styleId="hpetable">
    <w:name w:val="hpe_table"/>
    <w:basedOn w:val="TableNormal"/>
    <w:uiPriority w:val="99"/>
    <w:rsid w:val="00265EEF"/>
    <w:pPr>
      <w:spacing w:after="0" w:line="200" w:lineRule="exact"/>
    </w:pPr>
    <w:rPr>
      <w:rFonts w:ascii="Metric Light" w:hAnsi="Metric Light"/>
      <w:sz w:val="16"/>
    </w:rPr>
    <w:tblPr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  <w:tblCellMar>
        <w:top w:w="115" w:type="dxa"/>
        <w:left w:w="0" w:type="dxa"/>
        <w:bottom w:w="144" w:type="dxa"/>
        <w:right w:w="360" w:type="dxa"/>
      </w:tblCellMar>
    </w:tblPr>
  </w:style>
  <w:style w:type="table" w:customStyle="1" w:styleId="PlainTable11">
    <w:name w:val="Plain Table 11"/>
    <w:basedOn w:val="TableNormal"/>
    <w:uiPriority w:val="41"/>
    <w:rsid w:val="00575E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24841"/>
    <w:pPr>
      <w:spacing w:after="80" w:line="200" w:lineRule="exac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4841"/>
    <w:rPr>
      <w:rFonts w:ascii="Metric Light" w:hAnsi="Metric Light"/>
      <w:color w:val="000000" w:themeColor="text1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4841"/>
    <w:rPr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9A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A8"/>
    <w:rPr>
      <w:rFonts w:ascii="Segoe UI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0508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84597"/>
    <w:pPr>
      <w:spacing w:after="0" w:line="200" w:lineRule="exact"/>
    </w:pPr>
    <w:rPr>
      <w:rFonts w:eastAsia="SimSu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0" w:type="dxa"/>
        <w:bottom w:w="144" w:type="dxa"/>
        <w:right w:w="547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4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597"/>
    <w:rPr>
      <w:rFonts w:ascii="Metric Light" w:eastAsia="Microsoft YaHei" w:hAnsi="Metric Light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597"/>
    <w:rPr>
      <w:rFonts w:ascii="Metric Light" w:eastAsia="Microsoft YaHei" w:hAnsi="Metric Light"/>
      <w:b/>
      <w:bCs/>
      <w:color w:val="000000" w:themeColor="text1"/>
      <w:sz w:val="20"/>
      <w:szCs w:val="20"/>
    </w:rPr>
  </w:style>
  <w:style w:type="table" w:customStyle="1" w:styleId="a9">
    <w:name w:val="标准表格"/>
    <w:basedOn w:val="TableNormal"/>
    <w:uiPriority w:val="99"/>
    <w:rsid w:val="00C93FB2"/>
    <w:pPr>
      <w:spacing w:after="0" w:line="240" w:lineRule="auto"/>
    </w:pPr>
    <w:rPr>
      <w:rFonts w:eastAsia="Microsoft YaHei"/>
    </w:rPr>
    <w:tblPr>
      <w:tblBorders>
        <w:top w:val="thinThickSmallGap" w:sz="24" w:space="0" w:color="00B388" w:themeColor="background2"/>
        <w:left w:val="single" w:sz="4" w:space="0" w:color="00B388" w:themeColor="background2"/>
        <w:bottom w:val="thickThinSmallGap" w:sz="24" w:space="0" w:color="00B388" w:themeColor="background2"/>
        <w:right w:val="single" w:sz="4" w:space="0" w:color="00B388" w:themeColor="background2"/>
        <w:insideH w:val="single" w:sz="4" w:space="0" w:color="00B388" w:themeColor="background2"/>
        <w:insideV w:val="single" w:sz="4" w:space="0" w:color="00B388" w:themeColor="background2"/>
      </w:tblBorders>
    </w:tblPr>
    <w:tblStylePr w:type="firstRow">
      <w:rPr>
        <w:rFonts w:asciiTheme="minorHAnsi" w:eastAsia="Microsoft YaHei" w:hAnsiTheme="minorHAnsi"/>
        <w:b/>
        <w:sz w:val="22"/>
      </w:rPr>
    </w:tblStylePr>
  </w:style>
  <w:style w:type="paragraph" w:customStyle="1" w:styleId="HPInternal">
    <w:name w:val="HP_Internal"/>
    <w:basedOn w:val="Normal"/>
    <w:next w:val="Normal"/>
    <w:rsid w:val="00442BA1"/>
    <w:pPr>
      <w:suppressAutoHyphens w:val="0"/>
      <w:spacing w:after="0" w:line="240" w:lineRule="auto"/>
      <w:ind w:firstLine="432"/>
    </w:pPr>
    <w:rPr>
      <w:rFonts w:ascii="Arial" w:eastAsiaTheme="minorEastAsia" w:hAnsi="Arial" w:cs="Times New Roman"/>
      <w:i/>
      <w:color w:val="auto"/>
      <w:sz w:val="18"/>
      <w:szCs w:val="20"/>
    </w:rPr>
  </w:style>
  <w:style w:type="paragraph" w:customStyle="1" w:styleId="TableSmHeading">
    <w:name w:val="Table_Sm_Heading"/>
    <w:basedOn w:val="Normal"/>
    <w:rsid w:val="00442BA1"/>
    <w:pPr>
      <w:keepNext/>
      <w:keepLines/>
      <w:suppressAutoHyphens w:val="0"/>
      <w:spacing w:before="60" w:after="40" w:line="240" w:lineRule="auto"/>
      <w:ind w:firstLine="432"/>
    </w:pPr>
    <w:rPr>
      <w:rFonts w:ascii="Arial" w:eastAsiaTheme="minorEastAsia" w:hAnsi="Arial" w:cs="Times New Roman"/>
      <w:b/>
      <w:color w:val="auto"/>
      <w:sz w:val="16"/>
      <w:szCs w:val="20"/>
    </w:rPr>
  </w:style>
  <w:style w:type="paragraph" w:customStyle="1" w:styleId="HPTableTitle">
    <w:name w:val="HP_Table_Title"/>
    <w:basedOn w:val="Normal"/>
    <w:next w:val="Normal"/>
    <w:rsid w:val="00442BA1"/>
    <w:pPr>
      <w:keepNext/>
      <w:keepLines/>
      <w:suppressAutoHyphens w:val="0"/>
      <w:spacing w:before="240" w:after="60" w:line="240" w:lineRule="auto"/>
      <w:ind w:firstLine="432"/>
    </w:pPr>
    <w:rPr>
      <w:rFonts w:ascii="Arial" w:eastAsiaTheme="minorEastAsia" w:hAnsi="Arial" w:cs="Times New Roman"/>
      <w:b/>
      <w:color w:val="auto"/>
      <w:sz w:val="18"/>
      <w:szCs w:val="20"/>
    </w:rPr>
  </w:style>
  <w:style w:type="paragraph" w:customStyle="1" w:styleId="TableMedium">
    <w:name w:val="Table_Medium"/>
    <w:basedOn w:val="Normal"/>
    <w:rsid w:val="00442BA1"/>
    <w:pPr>
      <w:suppressAutoHyphens w:val="0"/>
      <w:spacing w:before="40" w:after="40" w:line="240" w:lineRule="auto"/>
      <w:ind w:firstLine="432"/>
    </w:pPr>
    <w:rPr>
      <w:rFonts w:ascii="Arial" w:eastAsiaTheme="minorEastAsia" w:hAnsi="Arial" w:cs="Times New Roman"/>
      <w:color w:val="auto"/>
      <w:sz w:val="18"/>
      <w:szCs w:val="20"/>
    </w:rPr>
  </w:style>
  <w:style w:type="paragraph" w:styleId="BodyText">
    <w:name w:val="Body Text"/>
    <w:aliases w:val="EHPT,Body Text2"/>
    <w:basedOn w:val="Normal"/>
    <w:link w:val="BodyTextChar"/>
    <w:rsid w:val="00442BA1"/>
    <w:pPr>
      <w:suppressAutoHyphens w:val="0"/>
      <w:spacing w:after="120" w:line="240" w:lineRule="auto"/>
      <w:ind w:firstLine="432"/>
    </w:pPr>
    <w:rPr>
      <w:rFonts w:ascii="Arial" w:eastAsia="SimSun" w:hAnsi="Arial" w:cs="Times New Roman"/>
      <w:color w:val="auto"/>
      <w:szCs w:val="20"/>
    </w:rPr>
  </w:style>
  <w:style w:type="character" w:customStyle="1" w:styleId="BodyTextChar">
    <w:name w:val="Body Text Char"/>
    <w:aliases w:val="EHPT Char,Body Text2 Char"/>
    <w:basedOn w:val="DefaultParagraphFont"/>
    <w:link w:val="BodyText"/>
    <w:rsid w:val="00442BA1"/>
    <w:rPr>
      <w:rFonts w:ascii="Arial" w:eastAsia="SimSun" w:hAnsi="Arial" w:cs="Times New Roman"/>
      <w:szCs w:val="20"/>
    </w:rPr>
  </w:style>
  <w:style w:type="paragraph" w:customStyle="1" w:styleId="NumberedHeadingStyleA1">
    <w:name w:val="Numbered Heading Style A.1"/>
    <w:basedOn w:val="Heading1"/>
    <w:next w:val="Normal"/>
    <w:rsid w:val="003063BB"/>
    <w:pPr>
      <w:numPr>
        <w:numId w:val="10"/>
      </w:numPr>
      <w:tabs>
        <w:tab w:val="left" w:pos="720"/>
      </w:tabs>
      <w:suppressAutoHyphens w:val="0"/>
      <w:spacing w:before="240" w:after="60" w:line="240" w:lineRule="auto"/>
    </w:pPr>
    <w:rPr>
      <w:rFonts w:ascii="Arial" w:eastAsiaTheme="minorEastAsia" w:hAnsi="Arial" w:cs="Times New Roman"/>
      <w:b/>
      <w:color w:val="auto"/>
      <w:kern w:val="28"/>
      <w:sz w:val="28"/>
      <w:szCs w:val="20"/>
    </w:rPr>
  </w:style>
  <w:style w:type="paragraph" w:customStyle="1" w:styleId="NumberedHeadingStyleA2">
    <w:name w:val="Numbered Heading Style A.2"/>
    <w:basedOn w:val="Heading2"/>
    <w:next w:val="Normal"/>
    <w:rsid w:val="003063BB"/>
    <w:pPr>
      <w:numPr>
        <w:numId w:val="10"/>
      </w:numPr>
      <w:suppressAutoHyphens w:val="0"/>
      <w:spacing w:before="240" w:after="60" w:line="240" w:lineRule="auto"/>
    </w:pPr>
    <w:rPr>
      <w:rFonts w:ascii="Arial" w:eastAsiaTheme="minorEastAsia" w:hAnsi="Arial" w:cs="Times New Roman"/>
      <w:b/>
      <w:color w:val="auto"/>
      <w:sz w:val="24"/>
      <w:szCs w:val="20"/>
    </w:rPr>
  </w:style>
  <w:style w:type="paragraph" w:customStyle="1" w:styleId="NumberedHeadingStyleA3">
    <w:name w:val="Numbered Heading Style A.3"/>
    <w:basedOn w:val="Heading3"/>
    <w:next w:val="Normal"/>
    <w:rsid w:val="003063BB"/>
    <w:pPr>
      <w:keepLines w:val="0"/>
      <w:numPr>
        <w:numId w:val="10"/>
      </w:numPr>
      <w:tabs>
        <w:tab w:val="left" w:pos="1080"/>
      </w:tabs>
      <w:suppressAutoHyphens w:val="0"/>
      <w:spacing w:before="240" w:after="60" w:line="240" w:lineRule="auto"/>
    </w:pPr>
    <w:rPr>
      <w:rFonts w:ascii="Arial" w:eastAsiaTheme="minorEastAsia" w:hAnsi="Arial" w:cs="Times New Roman"/>
      <w:b/>
      <w:color w:val="auto"/>
      <w:sz w:val="22"/>
      <w:szCs w:val="20"/>
    </w:rPr>
  </w:style>
  <w:style w:type="paragraph" w:customStyle="1" w:styleId="NumberedHeadingStyleA4">
    <w:name w:val="Numbered Heading Style A.4"/>
    <w:basedOn w:val="Heading4"/>
    <w:next w:val="Normal"/>
    <w:rsid w:val="003063BB"/>
    <w:pPr>
      <w:keepLines w:val="0"/>
      <w:numPr>
        <w:numId w:val="10"/>
      </w:numPr>
      <w:tabs>
        <w:tab w:val="left" w:pos="1440"/>
        <w:tab w:val="left" w:pos="1800"/>
      </w:tabs>
      <w:suppressAutoHyphens w:val="0"/>
      <w:spacing w:before="240" w:after="60" w:line="240" w:lineRule="auto"/>
    </w:pPr>
    <w:rPr>
      <w:rFonts w:ascii="Arial" w:eastAsiaTheme="minorEastAsia" w:hAnsi="Arial" w:cs="Times New Roman"/>
      <w:b/>
      <w:color w:val="auto"/>
      <w:sz w:val="22"/>
      <w:szCs w:val="20"/>
    </w:rPr>
  </w:style>
  <w:style w:type="paragraph" w:customStyle="1" w:styleId="NumberedHeadingStyleA5">
    <w:name w:val="Numbered Heading Style A.5"/>
    <w:basedOn w:val="Heading5"/>
    <w:next w:val="Normal"/>
    <w:rsid w:val="003063BB"/>
    <w:pPr>
      <w:keepLines w:val="0"/>
      <w:numPr>
        <w:ilvl w:val="4"/>
        <w:numId w:val="10"/>
      </w:numPr>
      <w:suppressAutoHyphens w:val="0"/>
      <w:spacing w:before="240" w:after="60" w:line="240" w:lineRule="auto"/>
    </w:pPr>
    <w:rPr>
      <w:rFonts w:ascii="Arial" w:eastAsiaTheme="minorEastAsia" w:hAnsi="Arial" w:cs="Times New Roman"/>
      <w:b/>
      <w:i/>
      <w:color w:val="auto"/>
      <w:szCs w:val="12"/>
    </w:rPr>
  </w:style>
  <w:style w:type="paragraph" w:customStyle="1" w:styleId="NumberedHeadingStyleA6">
    <w:name w:val="Numbered Heading Style A.6"/>
    <w:basedOn w:val="Heading6"/>
    <w:next w:val="Normal"/>
    <w:rsid w:val="003063BB"/>
    <w:pPr>
      <w:keepLines w:val="0"/>
      <w:numPr>
        <w:ilvl w:val="5"/>
        <w:numId w:val="10"/>
      </w:numPr>
      <w:suppressAutoHyphens w:val="0"/>
      <w:spacing w:before="240" w:after="60" w:line="240" w:lineRule="auto"/>
    </w:pPr>
    <w:rPr>
      <w:rFonts w:ascii="Arial" w:eastAsiaTheme="minorEastAsia" w:hAnsi="Arial" w:cs="Times New Roman"/>
      <w:i/>
      <w:color w:val="auto"/>
      <w:szCs w:val="12"/>
    </w:rPr>
  </w:style>
  <w:style w:type="paragraph" w:customStyle="1" w:styleId="NumberedHeadingStyleA7">
    <w:name w:val="Numbered Heading Style A.7"/>
    <w:basedOn w:val="Heading7"/>
    <w:next w:val="Normal"/>
    <w:rsid w:val="003063BB"/>
    <w:pPr>
      <w:keepLines w:val="0"/>
      <w:numPr>
        <w:ilvl w:val="6"/>
        <w:numId w:val="10"/>
      </w:numPr>
      <w:tabs>
        <w:tab w:val="clear" w:pos="1440"/>
      </w:tabs>
      <w:suppressAutoHyphens w:val="0"/>
      <w:spacing w:before="240" w:after="60" w:line="240" w:lineRule="auto"/>
      <w:ind w:left="5040" w:hanging="360"/>
    </w:pPr>
    <w:rPr>
      <w:rFonts w:ascii="Arial" w:eastAsiaTheme="minorEastAsia" w:hAnsi="Arial" w:cs="Times New Roman"/>
      <w:i w:val="0"/>
      <w:iCs w:val="0"/>
      <w:color w:val="auto"/>
      <w:szCs w:val="12"/>
    </w:rPr>
  </w:style>
  <w:style w:type="paragraph" w:customStyle="1" w:styleId="NumberedHeadingStyleA8">
    <w:name w:val="Numbered Heading Style A.8"/>
    <w:basedOn w:val="Heading8"/>
    <w:next w:val="Normal"/>
    <w:rsid w:val="003063BB"/>
    <w:pPr>
      <w:keepLines w:val="0"/>
      <w:numPr>
        <w:ilvl w:val="7"/>
        <w:numId w:val="10"/>
      </w:numPr>
      <w:tabs>
        <w:tab w:val="clear" w:pos="1800"/>
      </w:tabs>
      <w:suppressAutoHyphens w:val="0"/>
      <w:spacing w:before="240" w:after="60" w:line="240" w:lineRule="auto"/>
      <w:ind w:left="5760" w:hanging="360"/>
    </w:pPr>
    <w:rPr>
      <w:rFonts w:ascii="Arial" w:eastAsiaTheme="minorEastAsia" w:hAnsi="Arial" w:cs="Times New Roman"/>
      <w:color w:val="auto"/>
      <w:sz w:val="18"/>
      <w:szCs w:val="12"/>
    </w:rPr>
  </w:style>
  <w:style w:type="paragraph" w:customStyle="1" w:styleId="NumberedHeadingStyleA9">
    <w:name w:val="Numbered Heading Style A.9"/>
    <w:basedOn w:val="Heading9"/>
    <w:next w:val="Normal"/>
    <w:rsid w:val="003063BB"/>
    <w:pPr>
      <w:keepLines w:val="0"/>
      <w:numPr>
        <w:ilvl w:val="8"/>
        <w:numId w:val="10"/>
      </w:numPr>
      <w:tabs>
        <w:tab w:val="clear" w:pos="1800"/>
      </w:tabs>
      <w:suppressAutoHyphens w:val="0"/>
      <w:spacing w:before="240" w:after="60" w:line="240" w:lineRule="auto"/>
      <w:ind w:left="6480" w:hanging="360"/>
    </w:pPr>
    <w:rPr>
      <w:rFonts w:ascii="Arial" w:eastAsiaTheme="minorEastAsia" w:hAnsi="Arial" w:cs="Times New Roman"/>
      <w:iCs w:val="0"/>
      <w:color w:val="auto"/>
      <w:sz w:val="18"/>
      <w:szCs w:val="12"/>
    </w:rPr>
  </w:style>
  <w:style w:type="character" w:customStyle="1" w:styleId="Heading7Char">
    <w:name w:val="Heading 7 Char"/>
    <w:basedOn w:val="DefaultParagraphFont"/>
    <w:link w:val="Heading7"/>
    <w:uiPriority w:val="9"/>
    <w:rsid w:val="003063BB"/>
    <w:rPr>
      <w:rFonts w:asciiTheme="majorHAnsi" w:eastAsiaTheme="majorEastAsia" w:hAnsiTheme="majorHAnsi" w:cstheme="majorBidi"/>
      <w:i/>
      <w:iCs/>
      <w:color w:val="3F39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63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7Colorful-Accent4">
    <w:name w:val="Grid Table 7 Colorful Accent 4"/>
    <w:basedOn w:val="TableNormal"/>
    <w:uiPriority w:val="52"/>
    <w:rsid w:val="009D346F"/>
    <w:pPr>
      <w:spacing w:after="0" w:line="240" w:lineRule="auto"/>
    </w:pPr>
    <w:rPr>
      <w:color w:val="1F9D96" w:themeColor="accent4" w:themeShade="BF"/>
    </w:rPr>
    <w:tblPr>
      <w:tblStyleRowBandSize w:val="1"/>
      <w:tblStyleColBandSize w:val="1"/>
      <w:tblBorders>
        <w:top w:val="single" w:sz="4" w:space="0" w:color="7DE5DF" w:themeColor="accent4" w:themeTint="99"/>
        <w:left w:val="single" w:sz="4" w:space="0" w:color="7DE5DF" w:themeColor="accent4" w:themeTint="99"/>
        <w:bottom w:val="single" w:sz="4" w:space="0" w:color="7DE5DF" w:themeColor="accent4" w:themeTint="99"/>
        <w:right w:val="single" w:sz="4" w:space="0" w:color="7DE5DF" w:themeColor="accent4" w:themeTint="99"/>
        <w:insideH w:val="single" w:sz="4" w:space="0" w:color="7DE5DF" w:themeColor="accent4" w:themeTint="99"/>
        <w:insideV w:val="single" w:sz="4" w:space="0" w:color="7DE5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6F4" w:themeFill="accent4" w:themeFillTint="33"/>
      </w:tcPr>
    </w:tblStylePr>
    <w:tblStylePr w:type="band1Horz">
      <w:tblPr/>
      <w:tcPr>
        <w:shd w:val="clear" w:color="auto" w:fill="D3F6F4" w:themeFill="accent4" w:themeFillTint="33"/>
      </w:tcPr>
    </w:tblStylePr>
    <w:tblStylePr w:type="neCell">
      <w:tblPr/>
      <w:tcPr>
        <w:tcBorders>
          <w:bottom w:val="single" w:sz="4" w:space="0" w:color="7DE5DF" w:themeColor="accent4" w:themeTint="99"/>
        </w:tcBorders>
      </w:tcPr>
    </w:tblStylePr>
    <w:tblStylePr w:type="nwCell">
      <w:tblPr/>
      <w:tcPr>
        <w:tcBorders>
          <w:bottom w:val="single" w:sz="4" w:space="0" w:color="7DE5DF" w:themeColor="accent4" w:themeTint="99"/>
        </w:tcBorders>
      </w:tcPr>
    </w:tblStylePr>
    <w:tblStylePr w:type="seCell">
      <w:tblPr/>
      <w:tcPr>
        <w:tcBorders>
          <w:top w:val="single" w:sz="4" w:space="0" w:color="7DE5DF" w:themeColor="accent4" w:themeTint="99"/>
        </w:tcBorders>
      </w:tcPr>
    </w:tblStylePr>
    <w:tblStylePr w:type="swCell">
      <w:tblPr/>
      <w:tcPr>
        <w:tcBorders>
          <w:top w:val="single" w:sz="4" w:space="0" w:color="7DE5DF" w:themeColor="accent4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9D34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6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D2C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D2C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D2C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D2C9" w:themeFill="accent4"/>
      </w:tcPr>
    </w:tblStylePr>
    <w:tblStylePr w:type="band1Vert">
      <w:tblPr/>
      <w:tcPr>
        <w:shd w:val="clear" w:color="auto" w:fill="A8EDEA" w:themeFill="accent4" w:themeFillTint="66"/>
      </w:tcPr>
    </w:tblStylePr>
    <w:tblStylePr w:type="band1Horz">
      <w:tblPr/>
      <w:tcPr>
        <w:shd w:val="clear" w:color="auto" w:fill="A8EDEA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9D34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4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C9C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C9C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C9C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C9CA" w:themeFill="accent3"/>
      </w:tcPr>
    </w:tblStylePr>
    <w:tblStylePr w:type="band1Vert">
      <w:tblPr/>
      <w:tcPr>
        <w:shd w:val="clear" w:color="auto" w:fill="E8E9E9" w:themeFill="accent3" w:themeFillTint="66"/>
      </w:tcPr>
    </w:tblStylePr>
    <w:tblStylePr w:type="band1Horz">
      <w:tblPr/>
      <w:tcPr>
        <w:shd w:val="clear" w:color="auto" w:fill="E8E9E9" w:themeFill="accent3" w:themeFillTint="66"/>
      </w:tcPr>
    </w:tblStylePr>
  </w:style>
  <w:style w:type="paragraph" w:customStyle="1" w:styleId="p">
    <w:name w:val="p"/>
    <w:basedOn w:val="Normal"/>
    <w:rsid w:val="008E631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8E631F"/>
    <w:rPr>
      <w:b/>
      <w:bCs/>
    </w:rPr>
  </w:style>
  <w:style w:type="character" w:customStyle="1" w:styleId="apple-converted-space">
    <w:name w:val="apple-converted-space"/>
    <w:basedOn w:val="DefaultParagraphFont"/>
    <w:rsid w:val="008E631F"/>
  </w:style>
  <w:style w:type="character" w:customStyle="1" w:styleId="keyword">
    <w:name w:val="keyword"/>
    <w:basedOn w:val="DefaultParagraphFont"/>
    <w:rsid w:val="008E631F"/>
  </w:style>
  <w:style w:type="paragraph" w:customStyle="1" w:styleId="1111">
    <w:name w:val="1111"/>
    <w:basedOn w:val="Normal"/>
    <w:link w:val="1111Char"/>
    <w:qFormat/>
    <w:rsid w:val="00161670"/>
    <w:pPr>
      <w:spacing w:after="0" w:line="360" w:lineRule="auto"/>
      <w:ind w:firstLine="432"/>
      <w:jc w:val="both"/>
    </w:pPr>
    <w:rPr>
      <w:lang w:eastAsia="zh-CN"/>
    </w:rPr>
  </w:style>
  <w:style w:type="character" w:customStyle="1" w:styleId="1111Char">
    <w:name w:val="1111 Char"/>
    <w:basedOn w:val="DefaultParagraphFont"/>
    <w:link w:val="1111"/>
    <w:rsid w:val="00161670"/>
    <w:rPr>
      <w:rFonts w:ascii="Metric Light" w:eastAsia="Microsoft YaHei" w:hAnsi="Metric Light"/>
      <w:color w:val="000000" w:themeColor="text1"/>
      <w:lang w:eastAsia="zh-CN"/>
    </w:rPr>
  </w:style>
  <w:style w:type="paragraph" w:customStyle="1" w:styleId="BlockLabel">
    <w:name w:val="Block Label"/>
    <w:basedOn w:val="Normal"/>
    <w:next w:val="Normal"/>
    <w:link w:val="BlockLabelChar"/>
    <w:rsid w:val="00161670"/>
    <w:pPr>
      <w:keepNext/>
      <w:keepLines/>
      <w:suppressAutoHyphens w:val="0"/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Times New Roman"/>
      <w:bCs/>
      <w:color w:val="auto"/>
      <w:sz w:val="26"/>
      <w:szCs w:val="26"/>
      <w:lang w:val="x-none" w:eastAsia="x-none"/>
    </w:rPr>
  </w:style>
  <w:style w:type="paragraph" w:customStyle="1" w:styleId="FigureDescription">
    <w:name w:val="Figure Description"/>
    <w:next w:val="Normal"/>
    <w:rsid w:val="0016167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eastAsia="SimHei" w:hAnsi="Times New Roman" w:cs="Times New Roman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rsid w:val="00161670"/>
    <w:pPr>
      <w:numPr>
        <w:numId w:val="29"/>
      </w:numPr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eastAsia="zh-CN"/>
    </w:rPr>
  </w:style>
  <w:style w:type="paragraph" w:customStyle="1" w:styleId="ItemListText">
    <w:name w:val="Item List Text"/>
    <w:rsid w:val="00161670"/>
    <w:pPr>
      <w:adjustRightInd w:val="0"/>
      <w:snapToGrid w:val="0"/>
      <w:spacing w:before="80" w:after="80" w:line="240" w:lineRule="atLeast"/>
      <w:ind w:left="2126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paragraph" w:customStyle="1" w:styleId="ItemStep">
    <w:name w:val="Item Step"/>
    <w:rsid w:val="00161670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eastAsia="SimSun" w:hAnsi="Times New Roman" w:cs="Arial"/>
      <w:sz w:val="21"/>
      <w:szCs w:val="21"/>
      <w:lang w:eastAsia="zh-CN"/>
    </w:rPr>
  </w:style>
  <w:style w:type="paragraph" w:customStyle="1" w:styleId="Step">
    <w:name w:val="Step"/>
    <w:basedOn w:val="Normal"/>
    <w:rsid w:val="00161670"/>
    <w:pPr>
      <w:tabs>
        <w:tab w:val="num" w:pos="726"/>
      </w:tabs>
      <w:suppressAutoHyphens w:val="0"/>
      <w:topLinePunct/>
      <w:adjustRightInd w:val="0"/>
      <w:snapToGrid w:val="0"/>
      <w:spacing w:before="160" w:after="160" w:line="240" w:lineRule="atLeast"/>
      <w:ind w:left="726" w:hanging="159"/>
      <w:outlineLvl w:val="5"/>
    </w:pPr>
    <w:rPr>
      <w:rFonts w:ascii="Times New Roman" w:eastAsia="SimSun" w:hAnsi="Times New Roman" w:cs="Arial"/>
      <w:snapToGrid w:val="0"/>
      <w:color w:val="auto"/>
      <w:sz w:val="21"/>
      <w:szCs w:val="21"/>
      <w:lang w:eastAsia="zh-CN"/>
    </w:rPr>
  </w:style>
  <w:style w:type="paragraph" w:customStyle="1" w:styleId="TableDescription">
    <w:name w:val="Table Description"/>
    <w:basedOn w:val="Normal"/>
    <w:next w:val="Normal"/>
    <w:rsid w:val="00161670"/>
    <w:pPr>
      <w:keepNext/>
      <w:suppressAutoHyphens w:val="0"/>
      <w:adjustRightInd w:val="0"/>
      <w:snapToGrid w:val="0"/>
      <w:spacing w:before="320" w:after="80" w:line="240" w:lineRule="atLeast"/>
      <w:ind w:left="1701"/>
      <w:outlineLvl w:val="8"/>
    </w:pPr>
    <w:rPr>
      <w:rFonts w:ascii="Times New Roman" w:eastAsia="SimHei" w:hAnsi="Times New Roman" w:cs="Times New Roman"/>
      <w:color w:val="auto"/>
      <w:spacing w:val="-4"/>
      <w:kern w:val="2"/>
      <w:sz w:val="21"/>
      <w:szCs w:val="21"/>
      <w:lang w:val="x-none" w:eastAsia="x-none"/>
    </w:rPr>
  </w:style>
  <w:style w:type="paragraph" w:customStyle="1" w:styleId="End">
    <w:name w:val="End"/>
    <w:basedOn w:val="Normal"/>
    <w:rsid w:val="00161670"/>
    <w:pPr>
      <w:suppressAutoHyphens w:val="0"/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color w:val="auto"/>
      <w:kern w:val="2"/>
      <w:sz w:val="21"/>
      <w:szCs w:val="21"/>
      <w:lang w:eastAsia="zh-CN"/>
    </w:rPr>
  </w:style>
  <w:style w:type="character" w:customStyle="1" w:styleId="BlockLabelChar">
    <w:name w:val="Block Label Char"/>
    <w:link w:val="BlockLabel"/>
    <w:rsid w:val="00161670"/>
    <w:rPr>
      <w:rFonts w:ascii="Book Antiqua" w:eastAsia="SimHei" w:hAnsi="Book Antiqua" w:cs="Times New Roman"/>
      <w:bCs/>
      <w:sz w:val="26"/>
      <w:szCs w:val="26"/>
      <w:lang w:val="x-none" w:eastAsia="x-none"/>
    </w:rPr>
  </w:style>
  <w:style w:type="table" w:customStyle="1" w:styleId="TableGrid2">
    <w:name w:val="Table Grid2"/>
    <w:basedOn w:val="TableNormal"/>
    <w:next w:val="TableGrid"/>
    <w:uiPriority w:val="59"/>
    <w:rsid w:val="00FB7CAE"/>
    <w:pPr>
      <w:spacing w:after="0" w:line="240" w:lineRule="auto"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5B70"/>
    <w:pPr>
      <w:suppressAutoHyphens w:val="0"/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eastAsia="zh-CN"/>
    </w:rPr>
  </w:style>
  <w:style w:type="paragraph" w:customStyle="1" w:styleId="TableText">
    <w:name w:val="Table Text"/>
    <w:aliases w:val="table text,Table Title,table titles,Table Titles,table title,tx,text,Bulleted"/>
    <w:link w:val="TableTextChar"/>
    <w:qFormat/>
    <w:rsid w:val="00025EF5"/>
    <w:pPr>
      <w:autoSpaceDE w:val="0"/>
      <w:autoSpaceDN w:val="0"/>
      <w:spacing w:before="80" w:after="80" w:line="240" w:lineRule="auto"/>
      <w:jc w:val="both"/>
    </w:pPr>
    <w:rPr>
      <w:rFonts w:ascii="Arial" w:eastAsia="SimSun" w:hAnsi="Arial" w:cs="Arial Narrow"/>
      <w:sz w:val="20"/>
      <w:szCs w:val="20"/>
      <w:lang w:eastAsia="zh-CN"/>
    </w:rPr>
  </w:style>
  <w:style w:type="paragraph" w:customStyle="1" w:styleId="aa">
    <w:name w:val="表头 + 加粗 + 左靠齐"/>
    <w:next w:val="Normal"/>
    <w:rsid w:val="00025EF5"/>
    <w:pPr>
      <w:spacing w:after="0" w:line="240" w:lineRule="auto"/>
    </w:pPr>
    <w:rPr>
      <w:rFonts w:ascii="Arial" w:eastAsia="SimSun" w:hAnsi="Arial" w:cs="SimSun"/>
      <w:b/>
      <w:bCs/>
      <w:sz w:val="20"/>
      <w:szCs w:val="20"/>
      <w:lang w:eastAsia="zh-CN"/>
    </w:rPr>
  </w:style>
  <w:style w:type="character" w:customStyle="1" w:styleId="TableTextChar">
    <w:name w:val="Table Text Char"/>
    <w:link w:val="TableText"/>
    <w:locked/>
    <w:rsid w:val="00025EF5"/>
    <w:rPr>
      <w:rFonts w:ascii="Arial" w:eastAsia="SimSun" w:hAnsi="Arial" w:cs="Arial Narro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9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j\KS\New%20folder\Writer%20Tool\&#25991;&#26723;&#36890;&#29992;%20with%20version%20history.dotx" TargetMode="External"/></Relationships>
</file>

<file path=word/theme/theme1.xml><?xml version="1.0" encoding="utf-8"?>
<a:theme xmlns:a="http://schemas.openxmlformats.org/drawingml/2006/main" name="Office Theme">
  <a:themeElements>
    <a:clrScheme name="HPE full palette 7.23.15">
      <a:dk1>
        <a:sysClr val="windowText" lastClr="000000"/>
      </a:dk1>
      <a:lt1>
        <a:sysClr val="window" lastClr="FFFFFF"/>
      </a:lt1>
      <a:dk2>
        <a:srgbClr val="425563"/>
      </a:dk2>
      <a:lt2>
        <a:srgbClr val="00B388"/>
      </a:lt2>
      <a:accent1>
        <a:srgbClr val="80746E"/>
      </a:accent1>
      <a:accent2>
        <a:srgbClr val="5F7A76"/>
      </a:accent2>
      <a:accent3>
        <a:srgbClr val="C6C9CA"/>
      </a:accent3>
      <a:accent4>
        <a:srgbClr val="2AD2C9"/>
      </a:accent4>
      <a:accent5>
        <a:srgbClr val="FF8D6D"/>
      </a:accent5>
      <a:accent6>
        <a:srgbClr val="614767"/>
      </a:accent6>
      <a:hlink>
        <a:srgbClr val="000000"/>
      </a:hlink>
      <a:folHlink>
        <a:srgbClr val="000000"/>
      </a:folHlink>
    </a:clrScheme>
    <a:fontScheme name="Custom 2">
      <a:majorFont>
        <a:latin typeface="Metric Bold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649B-8A1C-479A-981E-2A98C40B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文档通用 with version history.dotx</Template>
  <TotalTime>0</TotalTime>
  <Pages>7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SOW</cp:keywords>
  <cp:lastModifiedBy/>
  <cp:revision>1</cp:revision>
  <dcterms:created xsi:type="dcterms:W3CDTF">2016-03-16T08:32:00Z</dcterms:created>
  <dcterms:modified xsi:type="dcterms:W3CDTF">2016-07-13T08:48:00Z</dcterms:modified>
</cp:coreProperties>
</file>